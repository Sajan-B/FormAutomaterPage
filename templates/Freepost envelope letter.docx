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3DCD1E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7EF2AA19" w14:textId="4BBFBE5F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E7475BF" w14:textId="15F71C81" w:rsidR="00DF0CA7" w:rsidRPr="00967347" w:rsidRDefault="00054A74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E1DF68C" wp14:editId="07B7E166">
                <wp:simplePos x="0" y="0"/>
                <wp:positionH relativeFrom="margin">
                  <wp:posOffset>-85725</wp:posOffset>
                </wp:positionH>
                <wp:positionV relativeFrom="paragraph">
                  <wp:posOffset>198755</wp:posOffset>
                </wp:positionV>
                <wp:extent cx="3914775" cy="1568450"/>
                <wp:effectExtent l="0" t="0" r="9525" b="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156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584D7" w14:textId="77777777" w:rsidR="00CA6152" w:rsidRDefault="00D47D70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bookmarkStart w:id="0" w:name="_Hlk179376407"/>
                            <w:bookmarkStart w:id="1" w:name="_Hlk179376408"/>
                            <w:r w:rsidRPr="00D47D70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{title}</w:t>
                            </w:r>
                            <w:r w:rsidR="00DF2F2C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 xml:space="preserve"> </w:t>
                            </w:r>
                            <w:r w:rsidR="000F039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{lastName</w:t>
                            </w:r>
                            <w:r w:rsidR="00741D04"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}</w:t>
                            </w:r>
                          </w:p>
                          <w:p w14:paraId="3B18CD83" w14:textId="33ED6BA3" w:rsidR="002B1EB9" w:rsidRPr="00D47D70" w:rsidRDefault="00741D04" w:rsidP="002B1EB9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21"/>
                                <w:szCs w:val="21"/>
                                <w:lang w:val="en-GB"/>
                              </w:rPr>
                              <w:t>{address}</w:t>
                            </w:r>
                          </w:p>
                          <w:p w14:paraId="01C35D6C" w14:textId="77777777" w:rsidR="00D47D70" w:rsidRPr="00D47D70" w:rsidRDefault="00D47D70" w:rsidP="00D47D70">
                            <w:pPr>
                              <w:pStyle w:val="NoSpacing"/>
                              <w:rPr>
                                <w:rFonts w:ascii="Poppins" w:hAnsi="Poppins" w:cs="Poppins"/>
                                <w:sz w:val="21"/>
                                <w:szCs w:val="21"/>
                              </w:rPr>
                            </w:pPr>
                          </w:p>
                          <w:bookmarkEnd w:id="0"/>
                          <w:bookmarkEnd w:id="1"/>
                          <w:p w14:paraId="0BAC5411" w14:textId="55056116" w:rsidR="001A227F" w:rsidRPr="00D47D70" w:rsidRDefault="00A66889" w:rsidP="005B026E">
                            <w:pPr>
                              <w:spacing w:after="0" w:line="240" w:lineRule="auto"/>
                              <w:rPr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szCs w:val="21"/>
                                <w:lang w:val="en-US"/>
                              </w:rPr>
                              <w:t>T</w:t>
                            </w:r>
                            <w:r w:rsidR="00D85205">
                              <w:rPr>
                                <w:szCs w:val="21"/>
                                <w:lang w:val="en-US"/>
                              </w:rPr>
                              <w:t>est</w:t>
                            </w:r>
                            <w:r w:rsidR="00F96C3F">
                              <w:rPr>
                                <w:szCs w:val="2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1DF68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-6.75pt;margin-top:15.65pt;width:308.25pt;height:1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" stroked="f">
                <v:textbox>
                  <w:txbxContent>
                    <w:p w14:paraId="40A584D7" w14:textId="77777777" w:rsidR="00CA6152" w:rsidRDefault="00D47D70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bookmarkStart w:id="2" w:name="_Hlk179376407"/>
                      <w:bookmarkStart w:id="3" w:name="_Hlk179376408"/>
                      <w:r w:rsidRPr="00D47D70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{title}</w:t>
                      </w:r>
                      <w:r w:rsidR="00DF2F2C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 xml:space="preserve"> </w:t>
                      </w:r>
                      <w:r w:rsidR="000F039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{lastName</w:t>
                      </w:r>
                      <w:r w:rsidR="00741D04"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}</w:t>
                      </w:r>
                    </w:p>
                    <w:p w14:paraId="3B18CD83" w14:textId="33ED6BA3" w:rsidR="002B1EB9" w:rsidRPr="00D47D70" w:rsidRDefault="00741D04" w:rsidP="002B1EB9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</w:pPr>
                      <w:r>
                        <w:rPr>
                          <w:rFonts w:ascii="Poppins" w:hAnsi="Poppins" w:cs="Poppins"/>
                          <w:sz w:val="21"/>
                          <w:szCs w:val="21"/>
                          <w:lang w:val="en-GB"/>
                        </w:rPr>
                        <w:t>{address}</w:t>
                      </w:r>
                    </w:p>
                    <w:p w14:paraId="01C35D6C" w14:textId="77777777" w:rsidR="00D47D70" w:rsidRPr="00D47D70" w:rsidRDefault="00D47D70" w:rsidP="00D47D70">
                      <w:pPr>
                        <w:pStyle w:val="NoSpacing"/>
                        <w:rPr>
                          <w:rFonts w:ascii="Poppins" w:hAnsi="Poppins" w:cs="Poppins"/>
                          <w:sz w:val="21"/>
                          <w:szCs w:val="21"/>
                        </w:rPr>
                      </w:pPr>
                    </w:p>
                    <w:bookmarkEnd w:id="2"/>
                    <w:bookmarkEnd w:id="3"/>
                    <w:p w14:paraId="0BAC5411" w14:textId="55056116" w:rsidR="001A227F" w:rsidRPr="00D47D70" w:rsidRDefault="00A66889" w:rsidP="005B026E">
                      <w:pPr>
                        <w:spacing w:after="0" w:line="240" w:lineRule="auto"/>
                        <w:rPr>
                          <w:szCs w:val="21"/>
                          <w:lang w:val="en-US"/>
                        </w:rPr>
                      </w:pPr>
                      <w:r>
                        <w:rPr>
                          <w:szCs w:val="21"/>
                          <w:lang w:val="en-US"/>
                        </w:rPr>
                        <w:t>T</w:t>
                      </w:r>
                      <w:r w:rsidR="00D85205">
                        <w:rPr>
                          <w:szCs w:val="21"/>
                          <w:lang w:val="en-US"/>
                        </w:rPr>
                        <w:t>est</w:t>
                      </w:r>
                      <w:r w:rsidR="00F96C3F">
                        <w:rPr>
                          <w:szCs w:val="21"/>
                          <w:lang w:val="en-US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4D5F32F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6EDF20E5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34E6A4FC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00FDF4B2" w14:textId="77777777" w:rsidR="00DF0CA7" w:rsidRPr="00967347" w:rsidRDefault="00DF0CA7" w:rsidP="00DF0CA7">
      <w:pPr>
        <w:rPr>
          <w:rFonts w:cs="Poppins"/>
          <w:sz w:val="20"/>
          <w:szCs w:val="20"/>
        </w:rPr>
      </w:pPr>
    </w:p>
    <w:p w14:paraId="1DC9DC09" w14:textId="53164ED8" w:rsid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  <w:r w:rsidRPr="004C158B">
        <w:rPr>
          <w:rFonts w:ascii="Poppins" w:hAnsi="Poppins" w:cs="Poppins"/>
          <w:sz w:val="20"/>
          <w:szCs w:val="20"/>
        </w:rPr>
        <w:fldChar w:fldCharType="begin"/>
      </w:r>
      <w:r w:rsidRPr="004C158B">
        <w:rPr>
          <w:rFonts w:ascii="Poppins" w:hAnsi="Poppins" w:cs="Poppins"/>
          <w:sz w:val="20"/>
          <w:szCs w:val="20"/>
          <w:lang w:val="en-GB"/>
        </w:rPr>
        <w:instrText xml:space="preserve"> DATE \@ "dd MMMM yyyy" </w:instrText>
      </w:r>
      <w:r w:rsidRPr="004C158B">
        <w:rPr>
          <w:rFonts w:ascii="Poppins" w:hAnsi="Poppins" w:cs="Poppins"/>
          <w:sz w:val="20"/>
          <w:szCs w:val="20"/>
        </w:rPr>
        <w:fldChar w:fldCharType="separate"/>
      </w:r>
      <w:r w:rsidR="00EA51FF">
        <w:rPr>
          <w:rFonts w:ascii="Poppins" w:hAnsi="Poppins" w:cs="Poppins"/>
          <w:noProof/>
          <w:sz w:val="20"/>
          <w:szCs w:val="20"/>
          <w:lang w:val="en-GB"/>
        </w:rPr>
        <w:t>16 October 2024</w:t>
      </w:r>
      <w:r w:rsidRPr="004C158B">
        <w:rPr>
          <w:rFonts w:ascii="Poppins" w:hAnsi="Poppins" w:cs="Poppins"/>
          <w:sz w:val="20"/>
          <w:szCs w:val="20"/>
        </w:rPr>
        <w:fldChar w:fldCharType="end"/>
      </w:r>
    </w:p>
    <w:p w14:paraId="668BBA83" w14:textId="77777777" w:rsidR="00054A74" w:rsidRPr="00054A74" w:rsidRDefault="00054A74" w:rsidP="00054A74">
      <w:pPr>
        <w:pStyle w:val="NoSpacing"/>
        <w:spacing w:line="20" w:lineRule="atLeast"/>
        <w:rPr>
          <w:rFonts w:ascii="Poppins" w:hAnsi="Poppins" w:cs="Poppins"/>
          <w:sz w:val="20"/>
          <w:szCs w:val="20"/>
        </w:rPr>
      </w:pPr>
    </w:p>
    <w:p w14:paraId="29A0FBC0" w14:textId="10E434CA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 xml:space="preserve">Dear </w:t>
      </w:r>
      <w:r w:rsidR="00D47D70">
        <w:rPr>
          <w:rFonts w:cs="Poppins"/>
          <w:sz w:val="20"/>
          <w:szCs w:val="20"/>
        </w:rPr>
        <w:t>{</w:t>
      </w:r>
      <w:r w:rsidR="002B4E51">
        <w:rPr>
          <w:rFonts w:cs="Poppins"/>
          <w:sz w:val="20"/>
          <w:szCs w:val="20"/>
        </w:rPr>
        <w:t>title</w:t>
      </w:r>
      <w:r w:rsidR="00D47D70">
        <w:rPr>
          <w:rFonts w:cs="Poppins"/>
          <w:sz w:val="20"/>
          <w:szCs w:val="20"/>
        </w:rPr>
        <w:t>}</w:t>
      </w:r>
      <w:r w:rsidR="002B4E51">
        <w:rPr>
          <w:rFonts w:cs="Poppins"/>
          <w:sz w:val="20"/>
          <w:szCs w:val="20"/>
        </w:rPr>
        <w:t xml:space="preserve"> {lastName}</w:t>
      </w:r>
      <w:r w:rsidR="00967347" w:rsidRPr="00967347">
        <w:rPr>
          <w:rFonts w:cs="Poppins"/>
          <w:sz w:val="20"/>
          <w:szCs w:val="20"/>
        </w:rPr>
        <w:t>,</w:t>
      </w:r>
      <w:r w:rsidRPr="00967347">
        <w:rPr>
          <w:rFonts w:cs="Poppins"/>
          <w:sz w:val="20"/>
          <w:szCs w:val="20"/>
        </w:rPr>
        <w:tab/>
      </w:r>
    </w:p>
    <w:p w14:paraId="63978A4D" w14:textId="3A8219E7" w:rsidR="00F60DFD" w:rsidRPr="00F60DFD" w:rsidRDefault="00F60DFD" w:rsidP="00F60DFD">
      <w:pPr>
        <w:pStyle w:val="Subject"/>
        <w:rPr>
          <w:rFonts w:cs="Poppins SemiBold"/>
          <w:sz w:val="20"/>
          <w:szCs w:val="22"/>
        </w:rPr>
      </w:pPr>
      <w:r w:rsidRPr="00F60DFD">
        <w:rPr>
          <w:sz w:val="20"/>
          <w:szCs w:val="22"/>
        </w:rPr>
        <w:t xml:space="preserve">Re: </w:t>
      </w:r>
      <w:r w:rsidR="008A7DA6">
        <w:rPr>
          <w:sz w:val="20"/>
          <w:szCs w:val="22"/>
        </w:rPr>
        <w:t>Your Complaint</w:t>
      </w:r>
      <w:r w:rsidR="006201A8">
        <w:rPr>
          <w:sz w:val="20"/>
          <w:szCs w:val="22"/>
        </w:rPr>
        <w:t xml:space="preserve"> </w:t>
      </w:r>
      <w:r w:rsidR="00D47D70">
        <w:rPr>
          <w:sz w:val="20"/>
          <w:szCs w:val="22"/>
        </w:rPr>
        <w:t>–</w:t>
      </w:r>
      <w:r w:rsidR="006201A8">
        <w:rPr>
          <w:sz w:val="20"/>
          <w:szCs w:val="22"/>
        </w:rPr>
        <w:t xml:space="preserve"> </w:t>
      </w:r>
      <w:r w:rsidR="00487168">
        <w:rPr>
          <w:sz w:val="20"/>
          <w:szCs w:val="22"/>
        </w:rPr>
        <w:t>{companyName</w:t>
      </w:r>
      <w:r w:rsidR="00BA0F75">
        <w:rPr>
          <w:sz w:val="20"/>
          <w:szCs w:val="22"/>
        </w:rPr>
        <w:t>Field</w:t>
      </w:r>
      <w:r w:rsidR="00487168">
        <w:rPr>
          <w:sz w:val="20"/>
          <w:szCs w:val="22"/>
        </w:rPr>
        <w:t>}</w:t>
      </w:r>
    </w:p>
    <w:p w14:paraId="7391D3B4" w14:textId="77777777" w:rsidR="000F76B8" w:rsidRDefault="00F60DFD" w:rsidP="00081FF6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  <w:r w:rsidRPr="00F60DFD">
        <w:rPr>
          <w:rFonts w:cs="Poppins"/>
          <w:sz w:val="20"/>
          <w:szCs w:val="20"/>
        </w:rPr>
        <w:t xml:space="preserve">Further to our </w:t>
      </w:r>
      <w:r w:rsidR="00D47D70">
        <w:rPr>
          <w:rFonts w:cs="Poppins"/>
          <w:sz w:val="20"/>
          <w:szCs w:val="20"/>
        </w:rPr>
        <w:t>recent</w:t>
      </w:r>
      <w:r w:rsidRPr="00F60DFD">
        <w:rPr>
          <w:rFonts w:cs="Poppins"/>
          <w:sz w:val="20"/>
          <w:szCs w:val="20"/>
        </w:rPr>
        <w:t xml:space="preserve"> conversations </w:t>
      </w:r>
      <w:r w:rsidR="00D47D70">
        <w:rPr>
          <w:rFonts w:cs="Poppins"/>
          <w:sz w:val="20"/>
          <w:szCs w:val="20"/>
        </w:rPr>
        <w:t>about</w:t>
      </w:r>
      <w:r w:rsidRPr="00F60DFD">
        <w:rPr>
          <w:rFonts w:cs="Poppins"/>
          <w:sz w:val="20"/>
          <w:szCs w:val="20"/>
        </w:rPr>
        <w:t xml:space="preserve"> the above m</w:t>
      </w:r>
      <w:r w:rsidR="00D47D70">
        <w:rPr>
          <w:rFonts w:cs="Poppins"/>
          <w:sz w:val="20"/>
          <w:szCs w:val="20"/>
        </w:rPr>
        <w:t>atter and the information required to proceed with your complaint. Please find</w:t>
      </w:r>
      <w:r>
        <w:rPr>
          <w:rFonts w:cs="Poppins"/>
          <w:sz w:val="20"/>
          <w:szCs w:val="20"/>
        </w:rPr>
        <w:t xml:space="preserve"> </w:t>
      </w:r>
      <w:r w:rsidR="002609C4">
        <w:rPr>
          <w:rFonts w:cs="Poppins"/>
          <w:sz w:val="20"/>
          <w:szCs w:val="20"/>
        </w:rPr>
        <w:t xml:space="preserve">enclosed </w:t>
      </w:r>
      <w:r w:rsidR="00D47D70">
        <w:rPr>
          <w:rFonts w:cs="Poppins"/>
          <w:sz w:val="20"/>
          <w:szCs w:val="20"/>
        </w:rPr>
        <w:t>a</w:t>
      </w:r>
      <w:r w:rsidR="002609C4">
        <w:rPr>
          <w:rFonts w:cs="Poppins"/>
          <w:sz w:val="20"/>
          <w:szCs w:val="20"/>
        </w:rPr>
        <w:t xml:space="preserve"> Freepost envelope </w:t>
      </w:r>
      <w:r w:rsidR="00D47D70">
        <w:rPr>
          <w:rFonts w:cs="Poppins"/>
          <w:sz w:val="20"/>
          <w:szCs w:val="20"/>
        </w:rPr>
        <w:t>which can be used to send the documentation</w:t>
      </w:r>
      <w:r w:rsidR="002609C4">
        <w:rPr>
          <w:rFonts w:cs="Poppins"/>
          <w:sz w:val="20"/>
          <w:szCs w:val="20"/>
        </w:rPr>
        <w:t xml:space="preserve"> to us.</w:t>
      </w:r>
      <w:r w:rsidR="00D47D70">
        <w:rPr>
          <w:rFonts w:cs="Poppins"/>
          <w:sz w:val="20"/>
          <w:szCs w:val="20"/>
        </w:rPr>
        <w:t xml:space="preserve"> Alternatively, you can scan and email the documentation to </w:t>
      </w:r>
      <w:hyperlink r:id="rId11" w:history="1">
        <w:r w:rsidR="00081FF6" w:rsidRPr="007E66E0">
          <w:rPr>
            <w:rStyle w:val="Hyperlink"/>
            <w:rFonts w:ascii="Poppins" w:hAnsi="Poppins" w:cs="Poppins"/>
            <w:sz w:val="20"/>
            <w:szCs w:val="20"/>
          </w:rPr>
          <w:t>help@carfinanceclaims.com</w:t>
        </w:r>
      </w:hyperlink>
      <w:r w:rsidR="00392095">
        <w:rPr>
          <w:rFonts w:cs="Poppins"/>
          <w:sz w:val="20"/>
          <w:szCs w:val="20"/>
        </w:rPr>
        <w:tab/>
      </w:r>
    </w:p>
    <w:p w14:paraId="521835E0" w14:textId="45EB6BC2" w:rsidR="00967347" w:rsidRPr="002C650D" w:rsidRDefault="00D47D70" w:rsidP="00081FF6">
      <w:pPr>
        <w:autoSpaceDE w:val="0"/>
        <w:autoSpaceDN w:val="0"/>
        <w:spacing w:after="0" w:line="20" w:lineRule="atLeast"/>
        <w:jc w:val="both"/>
        <w:rPr>
          <w:rFonts w:cs="Poppins"/>
          <w:b/>
          <w:bCs/>
          <w:sz w:val="20"/>
          <w:szCs w:val="20"/>
        </w:rPr>
      </w:pPr>
      <w:r>
        <w:rPr>
          <w:rFonts w:cs="Poppins"/>
          <w:sz w:val="20"/>
          <w:szCs w:val="20"/>
        </w:rPr>
        <w:br/>
      </w:r>
      <w:r w:rsidRPr="002C650D">
        <w:rPr>
          <w:rFonts w:cs="Poppins"/>
          <w:b/>
          <w:bCs/>
          <w:sz w:val="20"/>
          <w:szCs w:val="20"/>
        </w:rPr>
        <w:t>Please note that the Freepost name services does not require any additional address information on the envelope for it to reach us safely.</w:t>
      </w:r>
    </w:p>
    <w:p w14:paraId="478844BF" w14:textId="77777777" w:rsidR="00F60DFD" w:rsidRPr="00F60DFD" w:rsidRDefault="00F60DFD" w:rsidP="00A953C4">
      <w:pPr>
        <w:autoSpaceDE w:val="0"/>
        <w:autoSpaceDN w:val="0"/>
        <w:spacing w:after="0" w:line="20" w:lineRule="atLeast"/>
        <w:jc w:val="both"/>
        <w:rPr>
          <w:rFonts w:cs="Poppins"/>
          <w:sz w:val="20"/>
          <w:szCs w:val="20"/>
        </w:rPr>
      </w:pPr>
    </w:p>
    <w:p w14:paraId="08672CDC" w14:textId="24CB8761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 xml:space="preserve">If you have any queries or </w:t>
      </w:r>
      <w:r w:rsidR="00940DE7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if you would like to speak to someone about your complaint, please do not hesitate to call us on 0115 8221850 during office hours.</w:t>
      </w:r>
    </w:p>
    <w:p w14:paraId="7930AFF0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</w:p>
    <w:p w14:paraId="5BDA76FB" w14:textId="77777777" w:rsidR="00F60DFD" w:rsidRPr="00F60DFD" w:rsidRDefault="00F60DFD" w:rsidP="00F60DFD">
      <w:pPr>
        <w:pStyle w:val="NoSpacing"/>
        <w:spacing w:line="20" w:lineRule="atLeast"/>
        <w:jc w:val="both"/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</w:pPr>
      <w:r w:rsidRPr="00F60DFD">
        <w:rPr>
          <w:rFonts w:ascii="Poppins" w:eastAsiaTheme="minorHAnsi" w:hAnsi="Poppins" w:cs="Poppins"/>
          <w:color w:val="15191B" w:themeColor="background2" w:themeShade="1A"/>
          <w:sz w:val="20"/>
          <w:szCs w:val="20"/>
          <w:lang w:val="en-GB" w:eastAsia="en-US"/>
        </w:rPr>
        <w:t>I look forward to hearing from you in due course.</w:t>
      </w:r>
    </w:p>
    <w:p w14:paraId="7C1DD156" w14:textId="77777777" w:rsidR="00A953C4" w:rsidRDefault="00A953C4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0F16B9C4" w14:textId="77777777" w:rsidR="00967347" w:rsidRPr="00967347" w:rsidRDefault="00967347" w:rsidP="00A953C4">
      <w:pPr>
        <w:pStyle w:val="NoSpacing"/>
        <w:spacing w:line="20" w:lineRule="atLeast"/>
        <w:jc w:val="both"/>
        <w:rPr>
          <w:rFonts w:ascii="Poppins" w:hAnsi="Poppins" w:cs="Poppins"/>
          <w:sz w:val="20"/>
          <w:szCs w:val="20"/>
        </w:rPr>
      </w:pPr>
    </w:p>
    <w:p w14:paraId="28757BE0" w14:textId="77777777" w:rsidR="00DF0CA7" w:rsidRPr="00967347" w:rsidRDefault="00DF0CA7" w:rsidP="00DF0CA7">
      <w:pPr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Yours sincerely,</w:t>
      </w:r>
    </w:p>
    <w:p w14:paraId="4223FBDA" w14:textId="7C44435B" w:rsidR="000457A7" w:rsidRPr="00967347" w:rsidRDefault="004048B2" w:rsidP="000805CE">
      <w:pPr>
        <w:spacing w:after="240"/>
        <w:rPr>
          <w:rFonts w:cs="Poppins"/>
          <w:b/>
          <w:bCs/>
          <w:sz w:val="20"/>
          <w:szCs w:val="20"/>
        </w:rPr>
      </w:pPr>
      <w:r w:rsidRPr="00967347">
        <w:rPr>
          <w:rFonts w:cs="Poppins"/>
          <w:b/>
          <w:bCs/>
          <w:noProof/>
          <w:sz w:val="20"/>
          <w:szCs w:val="20"/>
        </w:rPr>
        <w:drawing>
          <wp:inline distT="0" distB="0" distL="0" distR="0" wp14:anchorId="64826193" wp14:editId="3647180B">
            <wp:extent cx="1589852" cy="247650"/>
            <wp:effectExtent l="0" t="0" r="0" b="0"/>
            <wp:docPr id="1409657989" name="Picture 3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57989" name="Picture 3" descr="A blue text on a white background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964" cy="2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17E06" w14:textId="001080DB" w:rsidR="002E01C3" w:rsidRPr="00967347" w:rsidRDefault="004048B2" w:rsidP="004048B2">
      <w:pPr>
        <w:spacing w:after="240" w:line="240" w:lineRule="auto"/>
        <w:rPr>
          <w:rFonts w:cs="Poppins"/>
          <w:sz w:val="20"/>
          <w:szCs w:val="20"/>
        </w:rPr>
      </w:pPr>
      <w:r w:rsidRPr="00967347">
        <w:rPr>
          <w:rFonts w:cs="Poppins"/>
          <w:sz w:val="20"/>
          <w:szCs w:val="20"/>
        </w:rPr>
        <w:t>For and on behalf of</w:t>
      </w:r>
      <w:r w:rsidR="000457A7" w:rsidRPr="00967347">
        <w:rPr>
          <w:rFonts w:cs="Poppins"/>
          <w:sz w:val="20"/>
          <w:szCs w:val="20"/>
        </w:rPr>
        <w:br/>
      </w:r>
      <w:r w:rsidR="000805CE" w:rsidRPr="00967347">
        <w:rPr>
          <w:rFonts w:cs="Poppins"/>
          <w:sz w:val="20"/>
          <w:szCs w:val="20"/>
        </w:rPr>
        <w:t>Hallbrook Partners</w:t>
      </w:r>
      <w:r w:rsidR="000457A7" w:rsidRPr="00967347">
        <w:rPr>
          <w:rFonts w:cs="Poppins"/>
          <w:sz w:val="20"/>
          <w:szCs w:val="20"/>
        </w:rPr>
        <w:t xml:space="preserve"> Ltd </w:t>
      </w:r>
      <w:r w:rsidRPr="00967347">
        <w:rPr>
          <w:rFonts w:cs="Poppins"/>
          <w:sz w:val="20"/>
          <w:szCs w:val="20"/>
        </w:rPr>
        <w:br/>
      </w:r>
      <w:r w:rsidR="000457A7" w:rsidRPr="00967347">
        <w:rPr>
          <w:rFonts w:cs="Poppins"/>
          <w:sz w:val="20"/>
          <w:szCs w:val="20"/>
        </w:rPr>
        <w:t>trading as Car Finance Claims</w:t>
      </w:r>
    </w:p>
    <w:sectPr w:rsidR="002E01C3" w:rsidRPr="00967347" w:rsidSect="00254AFB">
      <w:footerReference w:type="default" r:id="rId13"/>
      <w:headerReference w:type="first" r:id="rId14"/>
      <w:footerReference w:type="first" r:id="rId15"/>
      <w:pgSz w:w="11906" w:h="16838" w:code="9"/>
      <w:pgMar w:top="993" w:right="1440" w:bottom="1701" w:left="1440" w:header="822" w:footer="30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C9D0F" w14:textId="77777777" w:rsidR="0035248B" w:rsidRDefault="0035248B" w:rsidP="00EF6920">
      <w:pPr>
        <w:spacing w:after="0" w:line="240" w:lineRule="auto"/>
      </w:pPr>
      <w:r>
        <w:separator/>
      </w:r>
    </w:p>
    <w:p w14:paraId="68F23791" w14:textId="77777777" w:rsidR="0035248B" w:rsidRDefault="0035248B"/>
  </w:endnote>
  <w:endnote w:type="continuationSeparator" w:id="0">
    <w:p w14:paraId="5C9873CB" w14:textId="77777777" w:rsidR="0035248B" w:rsidRDefault="0035248B" w:rsidP="00EF6920">
      <w:pPr>
        <w:spacing w:after="0" w:line="240" w:lineRule="auto"/>
      </w:pPr>
      <w:r>
        <w:continuationSeparator/>
      </w:r>
    </w:p>
    <w:p w14:paraId="5F9F1A85" w14:textId="77777777" w:rsidR="0035248B" w:rsidRDefault="0035248B"/>
  </w:endnote>
  <w:endnote w:type="continuationNotice" w:id="1">
    <w:p w14:paraId="47131C4F" w14:textId="77777777" w:rsidR="0035248B" w:rsidRDefault="003524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SemiBold">
    <w:altName w:val="Courier New"/>
    <w:charset w:val="00"/>
    <w:family w:val="auto"/>
    <w:pitch w:val="variable"/>
    <w:sig w:usb0="00008007" w:usb1="00000000" w:usb2="00000000" w:usb3="00000000" w:csb0="00000093" w:csb1="00000000"/>
  </w:font>
  <w:font w:name="Proxima Nova Medium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Times New Roman (Body CS)">
    <w:altName w:val="Times New Roman"/>
    <w:charset w:val="00"/>
    <w:family w:val="roman"/>
    <w:pitch w:val="default"/>
  </w:font>
  <w:font w:name="Proxima Nova Semibold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5AF17" w14:textId="1F3D5ACF" w:rsidR="003C548C" w:rsidRDefault="003C548C">
    <w:pPr>
      <w:pStyle w:val="Footer"/>
      <w:pBdr>
        <w:top w:val="single" w:sz="4" w:space="1" w:color="D9D9D9" w:themeColor="background1" w:themeShade="D9"/>
      </w:pBdr>
      <w:rPr>
        <w:b/>
        <w:bCs/>
      </w:rPr>
    </w:pPr>
  </w:p>
  <w:p w14:paraId="6FBD33A0" w14:textId="77777777" w:rsidR="00A2275F" w:rsidRDefault="00A227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BFB81" w14:textId="77777777" w:rsidR="008B0214" w:rsidRDefault="00EC081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A42ADB5" wp14:editId="2B0ED957">
              <wp:simplePos x="0" y="0"/>
              <wp:positionH relativeFrom="column">
                <wp:posOffset>-36195</wp:posOffset>
              </wp:positionH>
              <wp:positionV relativeFrom="paragraph">
                <wp:posOffset>-633777</wp:posOffset>
              </wp:positionV>
              <wp:extent cx="5836285" cy="726839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36285" cy="72683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7746F79" w14:textId="70B53AC7" w:rsidR="00EC0818" w:rsidRDefault="00EC0818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</w:pPr>
                          <w:r w:rsidRPr="00EC0818">
                            <w:rPr>
                              <w:sz w:val="12"/>
                              <w:szCs w:val="12"/>
                            </w:rPr>
                            <w:t>Hallbrook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 xml:space="preserve"> and Car Finance Claims are 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>trading name</w:t>
                          </w:r>
                          <w:r w:rsidR="000457A7">
                            <w:rPr>
                              <w:sz w:val="12"/>
                              <w:szCs w:val="12"/>
                            </w:rPr>
                            <w:t>s</w:t>
                          </w:r>
                          <w:r w:rsidRPr="00EC0818">
                            <w:rPr>
                              <w:sz w:val="12"/>
                              <w:szCs w:val="12"/>
                            </w:rPr>
                            <w:t xml:space="preserve"> of Hallbrook Partners Limited. Hallbrook® is a registered trademark. </w:t>
                          </w:r>
                          <w:r w:rsidR="00D83126" w:rsidRPr="00EC0818">
                            <w:rPr>
                              <w:sz w:val="12"/>
                              <w:szCs w:val="12"/>
                            </w:rPr>
      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      </w:r>
                          <w:r w:rsidR="00D83126" w:rsidRPr="00EC0818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</w:rPr>
                            <w:t>6726713</w:t>
                          </w:r>
                        </w:p>
                        <w:p w14:paraId="33C13DCE" w14:textId="01D7877C" w:rsidR="0055317D" w:rsidRPr="0055317D" w:rsidRDefault="0055317D" w:rsidP="000457A7">
                          <w:pPr>
                            <w:spacing w:after="100" w:line="192" w:lineRule="auto"/>
                            <w:ind w:left="-142"/>
                            <w:jc w:val="both"/>
                            <w:rPr>
                              <w:rFonts w:ascii="Poppins Medium" w:hAnsi="Poppins Medium" w:cs="Poppins Medium"/>
                              <w:i/>
                              <w:sz w:val="12"/>
                              <w:szCs w:val="12"/>
                              <w:lang w:val="en-US"/>
                            </w:rPr>
                          </w:pPr>
                          <w:r w:rsidRPr="0055317D">
                            <w:rPr>
                              <w:rFonts w:ascii="Poppins Medium" w:hAnsi="Poppins Medium" w:cs="Poppins Medium"/>
                              <w:sz w:val="12"/>
                              <w:szCs w:val="12"/>
                              <w:lang w:val="en-US"/>
                            </w:rPr>
      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      </w:r>
                        </w:p>
                        <w:p w14:paraId="03DE0DD0" w14:textId="77777777" w:rsidR="00E2082E" w:rsidRPr="00EC0818" w:rsidRDefault="00E2082E" w:rsidP="00EC0818">
                          <w:pPr>
                            <w:spacing w:line="192" w:lineRule="auto"/>
                            <w:ind w:left="-142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42ADB5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-2.85pt;margin-top:-49.9pt;width:459.55pt;height:57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E0uGQIAADM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" filled="f" stroked="f" strokeweight=".5pt">
              <v:textbox>
                <w:txbxContent>
                  <w:p w14:paraId="57746F79" w14:textId="70B53AC7" w:rsidR="00EC0818" w:rsidRDefault="00EC0818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sz w:val="12"/>
                        <w:szCs w:val="12"/>
                      </w:rPr>
                    </w:pPr>
                    <w:r w:rsidRPr="00EC0818">
                      <w:rPr>
                        <w:sz w:val="12"/>
                        <w:szCs w:val="12"/>
                      </w:rPr>
                      <w:t>Hallbrook</w:t>
                    </w:r>
                    <w:r w:rsidR="000457A7">
                      <w:rPr>
                        <w:sz w:val="12"/>
                        <w:szCs w:val="12"/>
                      </w:rPr>
                      <w:t xml:space="preserve"> and Car Finance Claims are </w:t>
                    </w:r>
                    <w:r w:rsidRPr="00EC0818">
                      <w:rPr>
                        <w:sz w:val="12"/>
                        <w:szCs w:val="12"/>
                      </w:rPr>
                      <w:t>trading name</w:t>
                    </w:r>
                    <w:r w:rsidR="000457A7">
                      <w:rPr>
                        <w:sz w:val="12"/>
                        <w:szCs w:val="12"/>
                      </w:rPr>
                      <w:t>s</w:t>
                    </w:r>
                    <w:r w:rsidRPr="00EC0818">
                      <w:rPr>
                        <w:sz w:val="12"/>
                        <w:szCs w:val="12"/>
                      </w:rPr>
                      <w:t xml:space="preserve"> of Hallbrook Partners Limited. Hallbrook® is a registered trademark. </w:t>
                    </w:r>
                    <w:r w:rsidR="00D83126" w:rsidRPr="00EC0818">
                      <w:rPr>
                        <w:sz w:val="12"/>
                        <w:szCs w:val="12"/>
                      </w:rPr>
                      <w:t xml:space="preserve">Authorised and regulated by the Financial Conduct Authority (FRN837713) as a Claims Management Company. Registered office: C/O Atkinson Evans, The Old Drill Hall, 10 Arnot Hill Road, Arnold, Nottingham, NG5 6LJ. Registered in England and Wales. Company Reg No: </w:t>
                    </w:r>
                    <w:r w:rsidR="00D83126" w:rsidRPr="00EC0818">
                      <w:rPr>
                        <w:rFonts w:ascii="Poppins Medium" w:hAnsi="Poppins Medium" w:cs="Poppins Medium"/>
                        <w:sz w:val="12"/>
                        <w:szCs w:val="12"/>
                      </w:rPr>
                      <w:t>6726713</w:t>
                    </w:r>
                  </w:p>
                  <w:p w14:paraId="33C13DCE" w14:textId="01D7877C" w:rsidR="0055317D" w:rsidRPr="0055317D" w:rsidRDefault="0055317D" w:rsidP="000457A7">
                    <w:pPr>
                      <w:spacing w:after="100" w:line="192" w:lineRule="auto"/>
                      <w:ind w:left="-142"/>
                      <w:jc w:val="both"/>
                      <w:rPr>
                        <w:rFonts w:ascii="Poppins Medium" w:hAnsi="Poppins Medium" w:cs="Poppins Medium"/>
                        <w:i/>
                        <w:sz w:val="12"/>
                        <w:szCs w:val="12"/>
                        <w:lang w:val="en-US"/>
                      </w:rPr>
                    </w:pPr>
                    <w:r w:rsidRPr="0055317D">
                      <w:rPr>
                        <w:rFonts w:ascii="Poppins Medium" w:hAnsi="Poppins Medium" w:cs="Poppins Medium"/>
                        <w:sz w:val="12"/>
                        <w:szCs w:val="12"/>
                        <w:lang w:val="en-US"/>
                      </w:rPr>
                      <w:t>* If you engage our services and cancel prior to receiving a decision, an hourly charge of £120 Inc VAT may be levied for any work we have undertaken. Where a decision is reached, you will only be charged our success fee of between 18% and 36% Inc VAT, even if this means you have nothing to pay</w:t>
                    </w:r>
                  </w:p>
                  <w:p w14:paraId="03DE0DD0" w14:textId="77777777" w:rsidR="00E2082E" w:rsidRPr="00EC0818" w:rsidRDefault="00E2082E" w:rsidP="00EC0818">
                    <w:pPr>
                      <w:spacing w:line="192" w:lineRule="auto"/>
                      <w:ind w:left="-142"/>
                      <w:rPr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B49740" wp14:editId="721B5860">
              <wp:simplePos x="0" y="0"/>
              <wp:positionH relativeFrom="column">
                <wp:posOffset>-45085</wp:posOffset>
              </wp:positionH>
              <wp:positionV relativeFrom="paragraph">
                <wp:posOffset>-714874</wp:posOffset>
              </wp:positionV>
              <wp:extent cx="5794738" cy="12451"/>
              <wp:effectExtent l="12700" t="12700" r="22225" b="1333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738" cy="12451"/>
                      </a:xfrm>
                      <a:prstGeom prst="line">
                        <a:avLst/>
                      </a:prstGeom>
                      <a:ln w="19050">
                        <a:solidFill>
                          <a:srgbClr val="00005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1FB579E" id="Straight Connector 65" o:spid="_x0000_s1026" style="position:absolute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-56.3pt" to="452.75pt,-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" strokecolor="#00005f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76A76A" w14:textId="77777777" w:rsidR="0035248B" w:rsidRDefault="0035248B" w:rsidP="00EF6920">
      <w:pPr>
        <w:spacing w:after="0" w:line="240" w:lineRule="auto"/>
      </w:pPr>
      <w:r>
        <w:separator/>
      </w:r>
    </w:p>
    <w:p w14:paraId="49016061" w14:textId="77777777" w:rsidR="0035248B" w:rsidRDefault="0035248B"/>
  </w:footnote>
  <w:footnote w:type="continuationSeparator" w:id="0">
    <w:p w14:paraId="7A0DEEEB" w14:textId="77777777" w:rsidR="0035248B" w:rsidRDefault="0035248B" w:rsidP="00EF6920">
      <w:pPr>
        <w:spacing w:after="0" w:line="240" w:lineRule="auto"/>
      </w:pPr>
      <w:r>
        <w:continuationSeparator/>
      </w:r>
    </w:p>
    <w:p w14:paraId="0393A57C" w14:textId="77777777" w:rsidR="0035248B" w:rsidRDefault="0035248B"/>
  </w:footnote>
  <w:footnote w:type="continuationNotice" w:id="1">
    <w:p w14:paraId="05E88FFA" w14:textId="77777777" w:rsidR="0035248B" w:rsidRDefault="003524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236879" w14:textId="0F43349A" w:rsidR="00AC4BF1" w:rsidRDefault="0008066D">
    <w:pPr>
      <w:pStyle w:val="Header"/>
    </w:pPr>
    <w:r w:rsidRPr="008B021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E3A42D5" wp14:editId="39964D74">
              <wp:simplePos x="0" y="0"/>
              <wp:positionH relativeFrom="column">
                <wp:posOffset>3990975</wp:posOffset>
              </wp:positionH>
              <wp:positionV relativeFrom="paragraph">
                <wp:posOffset>97155</wp:posOffset>
              </wp:positionV>
              <wp:extent cx="2116455" cy="2790825"/>
              <wp:effectExtent l="0" t="0" r="0" b="0"/>
              <wp:wrapNone/>
              <wp:docPr id="61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16455" cy="27908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18F8E6" w14:textId="77777777" w:rsidR="00F8785C" w:rsidRDefault="00C7088B" w:rsidP="005971A2">
                          <w:pPr>
                            <w:pStyle w:val="Contactdetails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0350C" wp14:editId="3015F776">
                                <wp:extent cx="1927225" cy="350405"/>
                                <wp:effectExtent l="0" t="0" r="0" b="0"/>
                                <wp:docPr id="586636203" name="Picture 586636203" descr="A blue text on a black background&#10;&#10;Description automatically generated with medium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15112221" name="Picture 1" descr="A blue text on a black background&#10;&#10;Description automatically generated with medium confidenc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27225" cy="350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C4B92A1" w14:textId="508FFCB2" w:rsidR="0008066D" w:rsidRPr="00054A74" w:rsidRDefault="00D83126" w:rsidP="005971A2">
                          <w:pPr>
                            <w:pStyle w:val="Contactdetails"/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</w:pPr>
                          <w:r>
                            <w:t>Hallbrook Partners</w:t>
                          </w:r>
                          <w:r w:rsidR="004E5905" w:rsidRPr="004E5905">
                            <w:t xml:space="preserve"> Ltd</w:t>
                          </w:r>
                          <w:r w:rsidR="00C7088B">
                            <w:t xml:space="preserve"> </w:t>
                          </w:r>
                          <w:r w:rsidR="00F8785C">
                            <w:br/>
                          </w:r>
                          <w:r w:rsidR="00C7088B">
                            <w:t>trading as Car Finance Claims</w:t>
                          </w:r>
                          <w:r w:rsidR="005971A2" w:rsidRPr="004E5905">
                            <w:br/>
                          </w:r>
                          <w:r w:rsidR="0008066D">
                            <w:t xml:space="preserve">The </w:t>
                          </w:r>
                          <w:r w:rsidR="00EC0818" w:rsidRPr="00EC0818">
                            <w:t>Landmark</w:t>
                          </w:r>
                          <w:r w:rsidR="00EC0818">
                            <w:t>,</w:t>
                          </w:r>
                          <w:r w:rsidR="0008066D">
                            <w:t xml:space="preserve"> Tudor Square,</w:t>
                          </w:r>
                          <w:r w:rsidR="00EC0818">
                            <w:t xml:space="preserve"> </w:t>
                          </w:r>
                          <w:r w:rsidR="00EC0818" w:rsidRPr="00EC0818">
                            <w:t>West Bridgford</w:t>
                          </w:r>
                          <w:r w:rsidR="0008066D">
                            <w:t>,</w:t>
                          </w:r>
                          <w:r w:rsidR="00EC0818" w:rsidRPr="00EC0818">
                            <w:br/>
                            <w:t>Nottingham</w:t>
                          </w:r>
                          <w:r w:rsidR="00EC0818">
                            <w:t xml:space="preserve">, </w:t>
                          </w:r>
                          <w:r w:rsidR="00EC0818" w:rsidRPr="00EC0818">
                            <w:t>NG2 6BT</w:t>
                          </w:r>
                          <w:r w:rsidR="00EC0818">
                            <w:br/>
                          </w:r>
                          <w:r w:rsidR="005971A2" w:rsidRPr="004E5905">
                            <w:t xml:space="preserve">E  </w:t>
                          </w:r>
                          <w:r w:rsidR="0008066D">
                            <w:t>help@carfinanceclaaims.com</w:t>
                          </w:r>
                          <w:r w:rsidR="008B0214" w:rsidRPr="004E5905">
                            <w:br/>
                          </w:r>
                          <w:r w:rsidR="005971A2" w:rsidRPr="004E5905">
                            <w:t xml:space="preserve">T  </w:t>
                          </w:r>
                          <w:r>
                            <w:t>0115 822 1850</w:t>
                          </w:r>
                          <w:r w:rsidR="005971A2" w:rsidRPr="004E5905">
                            <w:br/>
                          </w:r>
                          <w:r w:rsidRPr="00D83126">
                            <w:rPr>
                              <w:rFonts w:ascii="Poppins SemiBold" w:hAnsi="Poppins SemiBold" w:cs="Poppins SemiBold"/>
                              <w:b/>
                              <w:bCs/>
                              <w:color w:val="121037"/>
                            </w:rPr>
                            <w:t>hallbrook.claims</w:t>
                          </w:r>
                        </w:p>
                        <w:p w14:paraId="406EAF1C" w14:textId="77777777" w:rsidR="00D83126" w:rsidRDefault="00D8312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3A42D5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27" type="#_x0000_t202" style="position:absolute;margin-left:314.25pt;margin-top:7.65pt;width:166.65pt;height:2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" filled="f" stroked="f" strokeweight=".5pt">
              <v:textbox>
                <w:txbxContent>
                  <w:p w14:paraId="7218F8E6" w14:textId="77777777" w:rsidR="00F8785C" w:rsidRDefault="00C7088B" w:rsidP="005971A2">
                    <w:pPr>
                      <w:pStyle w:val="Contactdetails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240350C" wp14:editId="3015F776">
                          <wp:extent cx="1927225" cy="350405"/>
                          <wp:effectExtent l="0" t="0" r="0" b="0"/>
                          <wp:docPr id="586636203" name="Picture 586636203" descr="A blue text on a black background&#10;&#10;Description automatically generated with medium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15112221" name="Picture 1" descr="A blue text on a black background&#10;&#10;Description automatically generated with medium confidenc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27225" cy="3504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7C4B92A1" w14:textId="508FFCB2" w:rsidR="0008066D" w:rsidRPr="00054A74" w:rsidRDefault="00D83126" w:rsidP="005971A2">
                    <w:pPr>
                      <w:pStyle w:val="Contactdetails"/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</w:pPr>
                    <w:r>
                      <w:t>Hallbrook Partners</w:t>
                    </w:r>
                    <w:r w:rsidR="004E5905" w:rsidRPr="004E5905">
                      <w:t xml:space="preserve"> Ltd</w:t>
                    </w:r>
                    <w:r w:rsidR="00C7088B">
                      <w:t xml:space="preserve"> </w:t>
                    </w:r>
                    <w:r w:rsidR="00F8785C">
                      <w:br/>
                    </w:r>
                    <w:r w:rsidR="00C7088B">
                      <w:t>trading as Car Finance Claims</w:t>
                    </w:r>
                    <w:r w:rsidR="005971A2" w:rsidRPr="004E5905">
                      <w:br/>
                    </w:r>
                    <w:r w:rsidR="0008066D">
                      <w:t xml:space="preserve">The </w:t>
                    </w:r>
                    <w:r w:rsidR="00EC0818" w:rsidRPr="00EC0818">
                      <w:t>Landmark</w:t>
                    </w:r>
                    <w:r w:rsidR="00EC0818">
                      <w:t>,</w:t>
                    </w:r>
                    <w:r w:rsidR="0008066D">
                      <w:t xml:space="preserve"> Tudor Square,</w:t>
                    </w:r>
                    <w:r w:rsidR="00EC0818">
                      <w:t xml:space="preserve"> </w:t>
                    </w:r>
                    <w:r w:rsidR="00EC0818" w:rsidRPr="00EC0818">
                      <w:t>West Bridgford</w:t>
                    </w:r>
                    <w:r w:rsidR="0008066D">
                      <w:t>,</w:t>
                    </w:r>
                    <w:r w:rsidR="00EC0818" w:rsidRPr="00EC0818">
                      <w:br/>
                      <w:t>Nottingham</w:t>
                    </w:r>
                    <w:r w:rsidR="00EC0818">
                      <w:t xml:space="preserve">, </w:t>
                    </w:r>
                    <w:r w:rsidR="00EC0818" w:rsidRPr="00EC0818">
                      <w:t>NG2 6BT</w:t>
                    </w:r>
                    <w:r w:rsidR="00EC0818">
                      <w:br/>
                    </w:r>
                    <w:r w:rsidR="005971A2" w:rsidRPr="004E5905">
                      <w:t xml:space="preserve">E  </w:t>
                    </w:r>
                    <w:r w:rsidR="0008066D">
                      <w:t>help@carfinanceclaaims.com</w:t>
                    </w:r>
                    <w:r w:rsidR="008B0214" w:rsidRPr="004E5905">
                      <w:br/>
                    </w:r>
                    <w:r w:rsidR="005971A2" w:rsidRPr="004E5905">
                      <w:t xml:space="preserve">T  </w:t>
                    </w:r>
                    <w:r>
                      <w:t>0115 822 1850</w:t>
                    </w:r>
                    <w:r w:rsidR="005971A2" w:rsidRPr="004E5905">
                      <w:br/>
                    </w:r>
                    <w:r w:rsidRPr="00D83126">
                      <w:rPr>
                        <w:rFonts w:ascii="Poppins SemiBold" w:hAnsi="Poppins SemiBold" w:cs="Poppins SemiBold"/>
                        <w:b/>
                        <w:bCs/>
                        <w:color w:val="121037"/>
                      </w:rPr>
                      <w:t>hallbrook.claims</w:t>
                    </w:r>
                  </w:p>
                  <w:p w14:paraId="406EAF1C" w14:textId="77777777" w:rsidR="00D83126" w:rsidRDefault="00D83126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768A"/>
    <w:multiLevelType w:val="hybridMultilevel"/>
    <w:tmpl w:val="E194AC74"/>
    <w:lvl w:ilvl="0" w:tplc="772EC2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65C395E"/>
    <w:multiLevelType w:val="multilevel"/>
    <w:tmpl w:val="F47A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846"/>
    <w:multiLevelType w:val="hybridMultilevel"/>
    <w:tmpl w:val="A93CE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E30CA"/>
    <w:multiLevelType w:val="hybridMultilevel"/>
    <w:tmpl w:val="F02EC0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32DCA"/>
    <w:multiLevelType w:val="hybridMultilevel"/>
    <w:tmpl w:val="AEC2B44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F71BA"/>
    <w:multiLevelType w:val="hybridMultilevel"/>
    <w:tmpl w:val="BE8EC288"/>
    <w:lvl w:ilvl="0" w:tplc="E4CC1960">
      <w:start w:val="1"/>
      <w:numFmt w:val="bullet"/>
      <w:pStyle w:val="BulletStyle"/>
      <w:lvlText w:val=""/>
      <w:lvlJc w:val="left"/>
      <w:pPr>
        <w:ind w:left="360" w:hanging="360"/>
      </w:pPr>
      <w:rPr>
        <w:rFonts w:ascii="Symbol" w:hAnsi="Symbol" w:hint="default"/>
        <w:color w:val="00003C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C47A1"/>
    <w:multiLevelType w:val="hybridMultilevel"/>
    <w:tmpl w:val="E8CC6B2C"/>
    <w:lvl w:ilvl="0" w:tplc="1F008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7F37DB"/>
    <w:multiLevelType w:val="hybridMultilevel"/>
    <w:tmpl w:val="E3FA8158"/>
    <w:lvl w:ilvl="0" w:tplc="16E0CCD6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3A1E"/>
    <w:multiLevelType w:val="hybridMultilevel"/>
    <w:tmpl w:val="4C7EDA36"/>
    <w:lvl w:ilvl="0" w:tplc="01D6B6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40C44"/>
    <w:multiLevelType w:val="hybridMultilevel"/>
    <w:tmpl w:val="424A85C8"/>
    <w:lvl w:ilvl="0" w:tplc="08090017">
      <w:start w:val="1"/>
      <w:numFmt w:val="lowerLetter"/>
      <w:lvlText w:val="%1)"/>
      <w:lvlJc w:val="left"/>
      <w:pPr>
        <w:ind w:left="384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104" w:hanging="360"/>
      </w:pPr>
    </w:lvl>
    <w:lvl w:ilvl="2" w:tplc="0809001B" w:tentative="1">
      <w:start w:val="1"/>
      <w:numFmt w:val="lowerRoman"/>
      <w:lvlText w:val="%3."/>
      <w:lvlJc w:val="right"/>
      <w:pPr>
        <w:ind w:left="1824" w:hanging="180"/>
      </w:pPr>
    </w:lvl>
    <w:lvl w:ilvl="3" w:tplc="0809000F" w:tentative="1">
      <w:start w:val="1"/>
      <w:numFmt w:val="decimal"/>
      <w:lvlText w:val="%4."/>
      <w:lvlJc w:val="left"/>
      <w:pPr>
        <w:ind w:left="2544" w:hanging="360"/>
      </w:pPr>
    </w:lvl>
    <w:lvl w:ilvl="4" w:tplc="08090019" w:tentative="1">
      <w:start w:val="1"/>
      <w:numFmt w:val="lowerLetter"/>
      <w:lvlText w:val="%5."/>
      <w:lvlJc w:val="left"/>
      <w:pPr>
        <w:ind w:left="3264" w:hanging="360"/>
      </w:pPr>
    </w:lvl>
    <w:lvl w:ilvl="5" w:tplc="0809001B" w:tentative="1">
      <w:start w:val="1"/>
      <w:numFmt w:val="lowerRoman"/>
      <w:lvlText w:val="%6."/>
      <w:lvlJc w:val="right"/>
      <w:pPr>
        <w:ind w:left="3984" w:hanging="180"/>
      </w:pPr>
    </w:lvl>
    <w:lvl w:ilvl="6" w:tplc="0809000F" w:tentative="1">
      <w:start w:val="1"/>
      <w:numFmt w:val="decimal"/>
      <w:lvlText w:val="%7."/>
      <w:lvlJc w:val="left"/>
      <w:pPr>
        <w:ind w:left="4704" w:hanging="360"/>
      </w:pPr>
    </w:lvl>
    <w:lvl w:ilvl="7" w:tplc="08090019" w:tentative="1">
      <w:start w:val="1"/>
      <w:numFmt w:val="lowerLetter"/>
      <w:lvlText w:val="%8."/>
      <w:lvlJc w:val="left"/>
      <w:pPr>
        <w:ind w:left="5424" w:hanging="360"/>
      </w:pPr>
    </w:lvl>
    <w:lvl w:ilvl="8" w:tplc="0809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0" w15:restartNumberingAfterBreak="0">
    <w:nsid w:val="22084FAE"/>
    <w:multiLevelType w:val="hybridMultilevel"/>
    <w:tmpl w:val="CFDCBAE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558AB"/>
    <w:multiLevelType w:val="hybridMultilevel"/>
    <w:tmpl w:val="3418E838"/>
    <w:lvl w:ilvl="0" w:tplc="04F8D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A96CC8"/>
    <w:multiLevelType w:val="hybridMultilevel"/>
    <w:tmpl w:val="EBBE5642"/>
    <w:lvl w:ilvl="0" w:tplc="4A04FB3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61EDB"/>
    <w:multiLevelType w:val="hybridMultilevel"/>
    <w:tmpl w:val="48B0F2E0"/>
    <w:lvl w:ilvl="0" w:tplc="DFC04C2A">
      <w:start w:val="1"/>
      <w:numFmt w:val="lowerLetter"/>
      <w:lvlText w:val="%1)"/>
      <w:lvlJc w:val="left"/>
      <w:pPr>
        <w:ind w:left="720" w:hanging="360"/>
      </w:pPr>
      <w:rPr>
        <w:rFonts w:ascii="Poppins" w:hAnsi="Poppins" w:cs="Poppins" w:hint="default"/>
        <w:color w:val="auto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F46E1"/>
    <w:multiLevelType w:val="hybridMultilevel"/>
    <w:tmpl w:val="D660AF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C6950"/>
    <w:multiLevelType w:val="hybridMultilevel"/>
    <w:tmpl w:val="2A1CFDEC"/>
    <w:lvl w:ilvl="0" w:tplc="062652AA">
      <w:start w:val="1"/>
      <w:numFmt w:val="lowerLetter"/>
      <w:pStyle w:val="Heading4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1221B81"/>
    <w:multiLevelType w:val="hybridMultilevel"/>
    <w:tmpl w:val="5ED8F87A"/>
    <w:lvl w:ilvl="0" w:tplc="6DFE3826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4AA1A4A"/>
    <w:multiLevelType w:val="hybridMultilevel"/>
    <w:tmpl w:val="6CF09740"/>
    <w:lvl w:ilvl="0" w:tplc="9CAAC30E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607620F"/>
    <w:multiLevelType w:val="hybridMultilevel"/>
    <w:tmpl w:val="445250C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A2F06"/>
    <w:multiLevelType w:val="hybridMultilevel"/>
    <w:tmpl w:val="8C5C30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EB3ED4"/>
    <w:multiLevelType w:val="hybridMultilevel"/>
    <w:tmpl w:val="FA48232A"/>
    <w:lvl w:ilvl="0" w:tplc="8A740F7A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77286A"/>
    <w:multiLevelType w:val="hybridMultilevel"/>
    <w:tmpl w:val="2CBA3916"/>
    <w:lvl w:ilvl="0" w:tplc="54B8A2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6501CCB"/>
    <w:multiLevelType w:val="hybridMultilevel"/>
    <w:tmpl w:val="AABEC5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4020AF"/>
    <w:multiLevelType w:val="hybridMultilevel"/>
    <w:tmpl w:val="BBB0DDF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2C3319"/>
    <w:multiLevelType w:val="hybridMultilevel"/>
    <w:tmpl w:val="456A7BC2"/>
    <w:lvl w:ilvl="0" w:tplc="39D8A6F2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8" w:hanging="360"/>
      </w:pPr>
    </w:lvl>
    <w:lvl w:ilvl="2" w:tplc="0809001B" w:tentative="1">
      <w:start w:val="1"/>
      <w:numFmt w:val="lowerRoman"/>
      <w:lvlText w:val="%3."/>
      <w:lvlJc w:val="right"/>
      <w:pPr>
        <w:ind w:left="3218" w:hanging="180"/>
      </w:pPr>
    </w:lvl>
    <w:lvl w:ilvl="3" w:tplc="0809000F" w:tentative="1">
      <w:start w:val="1"/>
      <w:numFmt w:val="decimal"/>
      <w:lvlText w:val="%4."/>
      <w:lvlJc w:val="left"/>
      <w:pPr>
        <w:ind w:left="3938" w:hanging="360"/>
      </w:pPr>
    </w:lvl>
    <w:lvl w:ilvl="4" w:tplc="08090019" w:tentative="1">
      <w:start w:val="1"/>
      <w:numFmt w:val="lowerLetter"/>
      <w:lvlText w:val="%5."/>
      <w:lvlJc w:val="left"/>
      <w:pPr>
        <w:ind w:left="4658" w:hanging="360"/>
      </w:pPr>
    </w:lvl>
    <w:lvl w:ilvl="5" w:tplc="0809001B" w:tentative="1">
      <w:start w:val="1"/>
      <w:numFmt w:val="lowerRoman"/>
      <w:lvlText w:val="%6."/>
      <w:lvlJc w:val="right"/>
      <w:pPr>
        <w:ind w:left="5378" w:hanging="180"/>
      </w:pPr>
    </w:lvl>
    <w:lvl w:ilvl="6" w:tplc="0809000F" w:tentative="1">
      <w:start w:val="1"/>
      <w:numFmt w:val="decimal"/>
      <w:lvlText w:val="%7."/>
      <w:lvlJc w:val="left"/>
      <w:pPr>
        <w:ind w:left="6098" w:hanging="360"/>
      </w:pPr>
    </w:lvl>
    <w:lvl w:ilvl="7" w:tplc="08090019" w:tentative="1">
      <w:start w:val="1"/>
      <w:numFmt w:val="lowerLetter"/>
      <w:lvlText w:val="%8."/>
      <w:lvlJc w:val="left"/>
      <w:pPr>
        <w:ind w:left="6818" w:hanging="360"/>
      </w:pPr>
    </w:lvl>
    <w:lvl w:ilvl="8" w:tplc="0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4C5759B9"/>
    <w:multiLevelType w:val="hybridMultilevel"/>
    <w:tmpl w:val="810C1E52"/>
    <w:lvl w:ilvl="0" w:tplc="E74CE82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4DC966BA"/>
    <w:multiLevelType w:val="hybridMultilevel"/>
    <w:tmpl w:val="1CCC3E20"/>
    <w:lvl w:ilvl="0" w:tplc="0EF65C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3110E"/>
    <w:multiLevelType w:val="hybridMultilevel"/>
    <w:tmpl w:val="F22C288E"/>
    <w:lvl w:ilvl="0" w:tplc="1FC881A4">
      <w:start w:val="1"/>
      <w:numFmt w:val="decimal"/>
      <w:pStyle w:val="Numberedlist"/>
      <w:lvlText w:val="%1."/>
      <w:lvlJc w:val="left"/>
      <w:pPr>
        <w:ind w:left="397" w:hanging="397"/>
      </w:pPr>
      <w:rPr>
        <w:rFonts w:hint="default"/>
        <w:color w:val="00003C" w:themeColor="tex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535D5"/>
    <w:multiLevelType w:val="hybridMultilevel"/>
    <w:tmpl w:val="EB5A8902"/>
    <w:lvl w:ilvl="0" w:tplc="8A8493AE">
      <w:start w:val="1"/>
      <w:numFmt w:val="lowerRoman"/>
      <w:lvlText w:val="%1."/>
      <w:lvlJc w:val="left"/>
      <w:pPr>
        <w:ind w:left="780" w:hanging="720"/>
      </w:pPr>
      <w:rPr>
        <w:rFonts w:hint="default"/>
        <w:color w:val="00000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9" w15:restartNumberingAfterBreak="0">
    <w:nsid w:val="580F705C"/>
    <w:multiLevelType w:val="multilevel"/>
    <w:tmpl w:val="0E24CF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A2224F5"/>
    <w:multiLevelType w:val="hybridMultilevel"/>
    <w:tmpl w:val="5A04DDFC"/>
    <w:lvl w:ilvl="0" w:tplc="EA3818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605262"/>
    <w:multiLevelType w:val="hybridMultilevel"/>
    <w:tmpl w:val="ED3CA4D8"/>
    <w:lvl w:ilvl="0" w:tplc="550AE2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A0032F"/>
    <w:multiLevelType w:val="hybridMultilevel"/>
    <w:tmpl w:val="CE0AF4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020C4"/>
    <w:multiLevelType w:val="hybridMultilevel"/>
    <w:tmpl w:val="2E54951A"/>
    <w:lvl w:ilvl="0" w:tplc="1B2CC23C">
      <w:numFmt w:val="bullet"/>
      <w:lvlText w:val=""/>
      <w:lvlJc w:val="left"/>
      <w:pPr>
        <w:ind w:left="72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520605"/>
    <w:multiLevelType w:val="hybridMultilevel"/>
    <w:tmpl w:val="7D4C7350"/>
    <w:lvl w:ilvl="0" w:tplc="E9C81F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E884612"/>
    <w:multiLevelType w:val="hybridMultilevel"/>
    <w:tmpl w:val="AFFC0C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54B4A"/>
    <w:multiLevelType w:val="hybridMultilevel"/>
    <w:tmpl w:val="04988F02"/>
    <w:lvl w:ilvl="0" w:tplc="F0C2FDF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D75D5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0632FE"/>
    <w:multiLevelType w:val="hybridMultilevel"/>
    <w:tmpl w:val="FF98FC2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917D65"/>
    <w:multiLevelType w:val="hybridMultilevel"/>
    <w:tmpl w:val="0D68AD82"/>
    <w:lvl w:ilvl="0" w:tplc="6CC09F8A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E9E6C55"/>
    <w:multiLevelType w:val="hybridMultilevel"/>
    <w:tmpl w:val="E83624A2"/>
    <w:lvl w:ilvl="0" w:tplc="D4EE5D88">
      <w:start w:val="1"/>
      <w:numFmt w:val="lowerLetter"/>
      <w:lvlText w:val="(%1)"/>
      <w:lvlJc w:val="left"/>
      <w:pPr>
        <w:ind w:left="1335" w:hanging="360"/>
      </w:pPr>
      <w:rPr>
        <w:rFonts w:asciiTheme="minorHAnsi" w:hAnsi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2055" w:hanging="360"/>
      </w:pPr>
    </w:lvl>
    <w:lvl w:ilvl="2" w:tplc="0809001B" w:tentative="1">
      <w:start w:val="1"/>
      <w:numFmt w:val="lowerRoman"/>
      <w:lvlText w:val="%3."/>
      <w:lvlJc w:val="right"/>
      <w:pPr>
        <w:ind w:left="2775" w:hanging="180"/>
      </w:pPr>
    </w:lvl>
    <w:lvl w:ilvl="3" w:tplc="0809000F" w:tentative="1">
      <w:start w:val="1"/>
      <w:numFmt w:val="decimal"/>
      <w:lvlText w:val="%4."/>
      <w:lvlJc w:val="left"/>
      <w:pPr>
        <w:ind w:left="3495" w:hanging="360"/>
      </w:pPr>
    </w:lvl>
    <w:lvl w:ilvl="4" w:tplc="08090019" w:tentative="1">
      <w:start w:val="1"/>
      <w:numFmt w:val="lowerLetter"/>
      <w:lvlText w:val="%5."/>
      <w:lvlJc w:val="left"/>
      <w:pPr>
        <w:ind w:left="4215" w:hanging="360"/>
      </w:pPr>
    </w:lvl>
    <w:lvl w:ilvl="5" w:tplc="0809001B" w:tentative="1">
      <w:start w:val="1"/>
      <w:numFmt w:val="lowerRoman"/>
      <w:lvlText w:val="%6."/>
      <w:lvlJc w:val="right"/>
      <w:pPr>
        <w:ind w:left="4935" w:hanging="180"/>
      </w:pPr>
    </w:lvl>
    <w:lvl w:ilvl="6" w:tplc="0809000F" w:tentative="1">
      <w:start w:val="1"/>
      <w:numFmt w:val="decimal"/>
      <w:lvlText w:val="%7."/>
      <w:lvlJc w:val="left"/>
      <w:pPr>
        <w:ind w:left="5655" w:hanging="360"/>
      </w:pPr>
    </w:lvl>
    <w:lvl w:ilvl="7" w:tplc="08090019" w:tentative="1">
      <w:start w:val="1"/>
      <w:numFmt w:val="lowerLetter"/>
      <w:lvlText w:val="%8."/>
      <w:lvlJc w:val="left"/>
      <w:pPr>
        <w:ind w:left="6375" w:hanging="360"/>
      </w:pPr>
    </w:lvl>
    <w:lvl w:ilvl="8" w:tplc="08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41" w15:restartNumberingAfterBreak="0">
    <w:nsid w:val="6F1E1FAC"/>
    <w:multiLevelType w:val="hybridMultilevel"/>
    <w:tmpl w:val="B1081AD4"/>
    <w:lvl w:ilvl="0" w:tplc="3B76AF7C">
      <w:start w:val="1"/>
      <w:numFmt w:val="lowerLetter"/>
      <w:lvlText w:val="%1)"/>
      <w:lvlJc w:val="left"/>
      <w:pPr>
        <w:ind w:left="1080" w:hanging="360"/>
      </w:pPr>
      <w:rPr>
        <w:rFonts w:cstheme="minorBidi" w:hint="default"/>
        <w:color w:val="15181B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F2F7B"/>
    <w:multiLevelType w:val="hybridMultilevel"/>
    <w:tmpl w:val="B6B0372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7B48FD"/>
    <w:multiLevelType w:val="hybridMultilevel"/>
    <w:tmpl w:val="FE1863D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1558DE"/>
    <w:multiLevelType w:val="hybridMultilevel"/>
    <w:tmpl w:val="E4EE3104"/>
    <w:lvl w:ilvl="0" w:tplc="1550EE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87788C"/>
    <w:multiLevelType w:val="hybridMultilevel"/>
    <w:tmpl w:val="5FF6CEC6"/>
    <w:lvl w:ilvl="0" w:tplc="A1F47FE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CAE69AF"/>
    <w:multiLevelType w:val="hybridMultilevel"/>
    <w:tmpl w:val="CC2A1AD2"/>
    <w:lvl w:ilvl="0" w:tplc="2AAEDE10">
      <w:numFmt w:val="bullet"/>
      <w:lvlText w:val=""/>
      <w:lvlJc w:val="left"/>
      <w:pPr>
        <w:ind w:left="1080" w:hanging="360"/>
      </w:pPr>
      <w:rPr>
        <w:rFonts w:ascii="Symbol" w:eastAsiaTheme="minorHAnsi" w:hAnsi="Symbol" w:cs="Poppi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D587D41"/>
    <w:multiLevelType w:val="hybridMultilevel"/>
    <w:tmpl w:val="25662246"/>
    <w:lvl w:ilvl="0" w:tplc="F1C00CB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Poppin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8493">
    <w:abstractNumId w:val="29"/>
  </w:num>
  <w:num w:numId="2" w16cid:durableId="222524858">
    <w:abstractNumId w:val="15"/>
  </w:num>
  <w:num w:numId="3" w16cid:durableId="827332071">
    <w:abstractNumId w:val="5"/>
  </w:num>
  <w:num w:numId="4" w16cid:durableId="1794057946">
    <w:abstractNumId w:val="27"/>
  </w:num>
  <w:num w:numId="5" w16cid:durableId="1431897929">
    <w:abstractNumId w:val="40"/>
  </w:num>
  <w:num w:numId="6" w16cid:durableId="228808201">
    <w:abstractNumId w:val="16"/>
  </w:num>
  <w:num w:numId="7" w16cid:durableId="524364796">
    <w:abstractNumId w:val="24"/>
  </w:num>
  <w:num w:numId="8" w16cid:durableId="1741825555">
    <w:abstractNumId w:val="25"/>
  </w:num>
  <w:num w:numId="9" w16cid:durableId="2044668392">
    <w:abstractNumId w:val="22"/>
  </w:num>
  <w:num w:numId="10" w16cid:durableId="965354422">
    <w:abstractNumId w:val="12"/>
  </w:num>
  <w:num w:numId="11" w16cid:durableId="1322586842">
    <w:abstractNumId w:val="39"/>
  </w:num>
  <w:num w:numId="12" w16cid:durableId="1307203014">
    <w:abstractNumId w:val="42"/>
  </w:num>
  <w:num w:numId="13" w16cid:durableId="1417283282">
    <w:abstractNumId w:val="14"/>
  </w:num>
  <w:num w:numId="14" w16cid:durableId="1561359972">
    <w:abstractNumId w:val="19"/>
  </w:num>
  <w:num w:numId="15" w16cid:durableId="1187982246">
    <w:abstractNumId w:val="43"/>
  </w:num>
  <w:num w:numId="16" w16cid:durableId="756251260">
    <w:abstractNumId w:val="32"/>
  </w:num>
  <w:num w:numId="17" w16cid:durableId="1210847126">
    <w:abstractNumId w:val="1"/>
  </w:num>
  <w:num w:numId="18" w16cid:durableId="358702203">
    <w:abstractNumId w:val="38"/>
  </w:num>
  <w:num w:numId="19" w16cid:durableId="784272398">
    <w:abstractNumId w:val="0"/>
  </w:num>
  <w:num w:numId="20" w16cid:durableId="305162639">
    <w:abstractNumId w:val="20"/>
  </w:num>
  <w:num w:numId="21" w16cid:durableId="1078867711">
    <w:abstractNumId w:val="2"/>
  </w:num>
  <w:num w:numId="22" w16cid:durableId="1823814009">
    <w:abstractNumId w:val="33"/>
  </w:num>
  <w:num w:numId="23" w16cid:durableId="538395278">
    <w:abstractNumId w:val="41"/>
  </w:num>
  <w:num w:numId="24" w16cid:durableId="1016232009">
    <w:abstractNumId w:val="34"/>
  </w:num>
  <w:num w:numId="25" w16cid:durableId="448162481">
    <w:abstractNumId w:val="4"/>
  </w:num>
  <w:num w:numId="26" w16cid:durableId="754665162">
    <w:abstractNumId w:val="26"/>
  </w:num>
  <w:num w:numId="27" w16cid:durableId="856574679">
    <w:abstractNumId w:val="28"/>
  </w:num>
  <w:num w:numId="28" w16cid:durableId="486440457">
    <w:abstractNumId w:val="13"/>
  </w:num>
  <w:num w:numId="29" w16cid:durableId="635179109">
    <w:abstractNumId w:val="18"/>
  </w:num>
  <w:num w:numId="30" w16cid:durableId="803347621">
    <w:abstractNumId w:val="36"/>
  </w:num>
  <w:num w:numId="31" w16cid:durableId="658464940">
    <w:abstractNumId w:val="44"/>
  </w:num>
  <w:num w:numId="32" w16cid:durableId="1230193283">
    <w:abstractNumId w:val="21"/>
  </w:num>
  <w:num w:numId="33" w16cid:durableId="1055740051">
    <w:abstractNumId w:val="11"/>
  </w:num>
  <w:num w:numId="34" w16cid:durableId="1530214317">
    <w:abstractNumId w:val="37"/>
  </w:num>
  <w:num w:numId="35" w16cid:durableId="1226723741">
    <w:abstractNumId w:val="9"/>
  </w:num>
  <w:num w:numId="36" w16cid:durableId="662665943">
    <w:abstractNumId w:val="10"/>
  </w:num>
  <w:num w:numId="37" w16cid:durableId="415787860">
    <w:abstractNumId w:val="23"/>
  </w:num>
  <w:num w:numId="38" w16cid:durableId="1371107494">
    <w:abstractNumId w:val="3"/>
  </w:num>
  <w:num w:numId="39" w16cid:durableId="1206409647">
    <w:abstractNumId w:val="47"/>
  </w:num>
  <w:num w:numId="40" w16cid:durableId="436679072">
    <w:abstractNumId w:val="30"/>
  </w:num>
  <w:num w:numId="41" w16cid:durableId="827939429">
    <w:abstractNumId w:val="8"/>
  </w:num>
  <w:num w:numId="42" w16cid:durableId="1649629221">
    <w:abstractNumId w:val="6"/>
  </w:num>
  <w:num w:numId="43" w16cid:durableId="2092501547">
    <w:abstractNumId w:val="17"/>
  </w:num>
  <w:num w:numId="44" w16cid:durableId="880938747">
    <w:abstractNumId w:val="46"/>
  </w:num>
  <w:num w:numId="45" w16cid:durableId="1109355586">
    <w:abstractNumId w:val="7"/>
  </w:num>
  <w:num w:numId="46" w16cid:durableId="1902055404">
    <w:abstractNumId w:val="45"/>
  </w:num>
  <w:num w:numId="47" w16cid:durableId="255477626">
    <w:abstractNumId w:val="31"/>
  </w:num>
  <w:num w:numId="48" w16cid:durableId="1899129076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QwsTA2MrcwNDU1tjRU0lEKTi0uzszPAykwNKgFAHEUtEYtAAAA"/>
  </w:docVars>
  <w:rsids>
    <w:rsidRoot w:val="00D84ED2"/>
    <w:rsid w:val="000015A3"/>
    <w:rsid w:val="00005562"/>
    <w:rsid w:val="000060F6"/>
    <w:rsid w:val="0000647B"/>
    <w:rsid w:val="00006A4B"/>
    <w:rsid w:val="00006B07"/>
    <w:rsid w:val="000076D1"/>
    <w:rsid w:val="0000790C"/>
    <w:rsid w:val="00011701"/>
    <w:rsid w:val="00012298"/>
    <w:rsid w:val="00012CCF"/>
    <w:rsid w:val="000132DD"/>
    <w:rsid w:val="00014DA2"/>
    <w:rsid w:val="0001567A"/>
    <w:rsid w:val="000156D6"/>
    <w:rsid w:val="00016390"/>
    <w:rsid w:val="00020A9B"/>
    <w:rsid w:val="00021E0D"/>
    <w:rsid w:val="0002218C"/>
    <w:rsid w:val="000224E9"/>
    <w:rsid w:val="00022938"/>
    <w:rsid w:val="00022B26"/>
    <w:rsid w:val="0002322B"/>
    <w:rsid w:val="00024CA1"/>
    <w:rsid w:val="00024D37"/>
    <w:rsid w:val="000262F9"/>
    <w:rsid w:val="00026447"/>
    <w:rsid w:val="00026B30"/>
    <w:rsid w:val="00026E68"/>
    <w:rsid w:val="00027DF4"/>
    <w:rsid w:val="00032737"/>
    <w:rsid w:val="000335E4"/>
    <w:rsid w:val="0003360E"/>
    <w:rsid w:val="00034073"/>
    <w:rsid w:val="00035F48"/>
    <w:rsid w:val="00036A77"/>
    <w:rsid w:val="00036FE4"/>
    <w:rsid w:val="00040671"/>
    <w:rsid w:val="000413AB"/>
    <w:rsid w:val="0004168A"/>
    <w:rsid w:val="0004214B"/>
    <w:rsid w:val="0004290B"/>
    <w:rsid w:val="000432E5"/>
    <w:rsid w:val="000435BF"/>
    <w:rsid w:val="0004362B"/>
    <w:rsid w:val="0004447B"/>
    <w:rsid w:val="000444A4"/>
    <w:rsid w:val="0004477B"/>
    <w:rsid w:val="000453DE"/>
    <w:rsid w:val="000457A7"/>
    <w:rsid w:val="000458B7"/>
    <w:rsid w:val="00045E7D"/>
    <w:rsid w:val="000472DB"/>
    <w:rsid w:val="00047BAA"/>
    <w:rsid w:val="00047E70"/>
    <w:rsid w:val="000519FF"/>
    <w:rsid w:val="00051B57"/>
    <w:rsid w:val="00051F58"/>
    <w:rsid w:val="000521C1"/>
    <w:rsid w:val="00052405"/>
    <w:rsid w:val="0005279D"/>
    <w:rsid w:val="00052F94"/>
    <w:rsid w:val="0005354E"/>
    <w:rsid w:val="000544F0"/>
    <w:rsid w:val="00054898"/>
    <w:rsid w:val="00054967"/>
    <w:rsid w:val="00054A74"/>
    <w:rsid w:val="00054BCC"/>
    <w:rsid w:val="000551E7"/>
    <w:rsid w:val="00056316"/>
    <w:rsid w:val="00056B5A"/>
    <w:rsid w:val="00057AA6"/>
    <w:rsid w:val="00057C13"/>
    <w:rsid w:val="000604CE"/>
    <w:rsid w:val="00061B38"/>
    <w:rsid w:val="00061F0D"/>
    <w:rsid w:val="00062343"/>
    <w:rsid w:val="00062899"/>
    <w:rsid w:val="000632A6"/>
    <w:rsid w:val="000637DC"/>
    <w:rsid w:val="00064124"/>
    <w:rsid w:val="00064484"/>
    <w:rsid w:val="000649B0"/>
    <w:rsid w:val="0006570D"/>
    <w:rsid w:val="00065819"/>
    <w:rsid w:val="00066F00"/>
    <w:rsid w:val="00067DC3"/>
    <w:rsid w:val="0007041F"/>
    <w:rsid w:val="00070B13"/>
    <w:rsid w:val="00071288"/>
    <w:rsid w:val="00072ECF"/>
    <w:rsid w:val="0007321F"/>
    <w:rsid w:val="000749A6"/>
    <w:rsid w:val="00074E25"/>
    <w:rsid w:val="000753E9"/>
    <w:rsid w:val="00076118"/>
    <w:rsid w:val="00076563"/>
    <w:rsid w:val="00077323"/>
    <w:rsid w:val="000805AB"/>
    <w:rsid w:val="000805CE"/>
    <w:rsid w:val="0008066D"/>
    <w:rsid w:val="0008121F"/>
    <w:rsid w:val="00081346"/>
    <w:rsid w:val="00081FF6"/>
    <w:rsid w:val="000825A9"/>
    <w:rsid w:val="00082606"/>
    <w:rsid w:val="000831C6"/>
    <w:rsid w:val="0008325C"/>
    <w:rsid w:val="00083695"/>
    <w:rsid w:val="00084213"/>
    <w:rsid w:val="00084F43"/>
    <w:rsid w:val="000852A9"/>
    <w:rsid w:val="00085E94"/>
    <w:rsid w:val="00085EF2"/>
    <w:rsid w:val="000874D2"/>
    <w:rsid w:val="000927CE"/>
    <w:rsid w:val="00093060"/>
    <w:rsid w:val="00093F7C"/>
    <w:rsid w:val="00094F3C"/>
    <w:rsid w:val="00095423"/>
    <w:rsid w:val="00095533"/>
    <w:rsid w:val="000969A2"/>
    <w:rsid w:val="00096BBD"/>
    <w:rsid w:val="00097C9F"/>
    <w:rsid w:val="00097CE8"/>
    <w:rsid w:val="00097F72"/>
    <w:rsid w:val="000A0FEA"/>
    <w:rsid w:val="000A1252"/>
    <w:rsid w:val="000A1F05"/>
    <w:rsid w:val="000A2748"/>
    <w:rsid w:val="000A2B0B"/>
    <w:rsid w:val="000A2E34"/>
    <w:rsid w:val="000A32CD"/>
    <w:rsid w:val="000A3A4B"/>
    <w:rsid w:val="000A3C1A"/>
    <w:rsid w:val="000A3C62"/>
    <w:rsid w:val="000A4058"/>
    <w:rsid w:val="000A51C1"/>
    <w:rsid w:val="000A528E"/>
    <w:rsid w:val="000A5B71"/>
    <w:rsid w:val="000A5D55"/>
    <w:rsid w:val="000A6401"/>
    <w:rsid w:val="000A6AD4"/>
    <w:rsid w:val="000A6E10"/>
    <w:rsid w:val="000A7726"/>
    <w:rsid w:val="000A77E6"/>
    <w:rsid w:val="000A7B28"/>
    <w:rsid w:val="000B1174"/>
    <w:rsid w:val="000B2275"/>
    <w:rsid w:val="000B23C9"/>
    <w:rsid w:val="000B25BA"/>
    <w:rsid w:val="000B449A"/>
    <w:rsid w:val="000B465C"/>
    <w:rsid w:val="000B488E"/>
    <w:rsid w:val="000B4946"/>
    <w:rsid w:val="000B52A8"/>
    <w:rsid w:val="000B5FB5"/>
    <w:rsid w:val="000C027F"/>
    <w:rsid w:val="000C145D"/>
    <w:rsid w:val="000C20FB"/>
    <w:rsid w:val="000C299D"/>
    <w:rsid w:val="000C2C55"/>
    <w:rsid w:val="000C3639"/>
    <w:rsid w:val="000C367B"/>
    <w:rsid w:val="000C3F45"/>
    <w:rsid w:val="000C3FA7"/>
    <w:rsid w:val="000C47C5"/>
    <w:rsid w:val="000C5604"/>
    <w:rsid w:val="000C6662"/>
    <w:rsid w:val="000C6A65"/>
    <w:rsid w:val="000C6AB2"/>
    <w:rsid w:val="000C6DF5"/>
    <w:rsid w:val="000C706A"/>
    <w:rsid w:val="000C768B"/>
    <w:rsid w:val="000C7940"/>
    <w:rsid w:val="000D115B"/>
    <w:rsid w:val="000D183F"/>
    <w:rsid w:val="000D193A"/>
    <w:rsid w:val="000D1F27"/>
    <w:rsid w:val="000D3208"/>
    <w:rsid w:val="000D5348"/>
    <w:rsid w:val="000D5E6E"/>
    <w:rsid w:val="000D65DD"/>
    <w:rsid w:val="000D6CB8"/>
    <w:rsid w:val="000D74F7"/>
    <w:rsid w:val="000D767A"/>
    <w:rsid w:val="000D7BF3"/>
    <w:rsid w:val="000E0862"/>
    <w:rsid w:val="000E08BF"/>
    <w:rsid w:val="000E0E71"/>
    <w:rsid w:val="000E15A3"/>
    <w:rsid w:val="000E275F"/>
    <w:rsid w:val="000E29CC"/>
    <w:rsid w:val="000E2C2A"/>
    <w:rsid w:val="000E32CB"/>
    <w:rsid w:val="000E36DD"/>
    <w:rsid w:val="000E3C21"/>
    <w:rsid w:val="000E46A8"/>
    <w:rsid w:val="000E475B"/>
    <w:rsid w:val="000E5985"/>
    <w:rsid w:val="000E5B52"/>
    <w:rsid w:val="000E6943"/>
    <w:rsid w:val="000E7AC4"/>
    <w:rsid w:val="000F0394"/>
    <w:rsid w:val="000F116A"/>
    <w:rsid w:val="000F15F2"/>
    <w:rsid w:val="000F1AAD"/>
    <w:rsid w:val="000F2872"/>
    <w:rsid w:val="000F37FE"/>
    <w:rsid w:val="000F3B90"/>
    <w:rsid w:val="000F574C"/>
    <w:rsid w:val="000F5AC6"/>
    <w:rsid w:val="000F60F2"/>
    <w:rsid w:val="000F6D76"/>
    <w:rsid w:val="000F76B8"/>
    <w:rsid w:val="0010087F"/>
    <w:rsid w:val="00101D47"/>
    <w:rsid w:val="00102BE2"/>
    <w:rsid w:val="00103392"/>
    <w:rsid w:val="00104066"/>
    <w:rsid w:val="001043DD"/>
    <w:rsid w:val="0010481A"/>
    <w:rsid w:val="00104D73"/>
    <w:rsid w:val="001053A0"/>
    <w:rsid w:val="001053B5"/>
    <w:rsid w:val="00105F34"/>
    <w:rsid w:val="001076B8"/>
    <w:rsid w:val="00107B38"/>
    <w:rsid w:val="00111888"/>
    <w:rsid w:val="001140FC"/>
    <w:rsid w:val="00116FC4"/>
    <w:rsid w:val="00121BCA"/>
    <w:rsid w:val="00122814"/>
    <w:rsid w:val="00122A17"/>
    <w:rsid w:val="001232D4"/>
    <w:rsid w:val="00123C55"/>
    <w:rsid w:val="0012585A"/>
    <w:rsid w:val="00125D30"/>
    <w:rsid w:val="00125E65"/>
    <w:rsid w:val="00126995"/>
    <w:rsid w:val="00135A3F"/>
    <w:rsid w:val="00136DCA"/>
    <w:rsid w:val="001371D6"/>
    <w:rsid w:val="00137C84"/>
    <w:rsid w:val="00140791"/>
    <w:rsid w:val="00140B0F"/>
    <w:rsid w:val="00141176"/>
    <w:rsid w:val="00141FFF"/>
    <w:rsid w:val="001421B6"/>
    <w:rsid w:val="00142CE1"/>
    <w:rsid w:val="00143A77"/>
    <w:rsid w:val="00144A10"/>
    <w:rsid w:val="00144B3D"/>
    <w:rsid w:val="00145D3C"/>
    <w:rsid w:val="001514F0"/>
    <w:rsid w:val="0015269F"/>
    <w:rsid w:val="0015328E"/>
    <w:rsid w:val="001534E5"/>
    <w:rsid w:val="001540CE"/>
    <w:rsid w:val="001548DE"/>
    <w:rsid w:val="00154E5F"/>
    <w:rsid w:val="00155F23"/>
    <w:rsid w:val="00155FA3"/>
    <w:rsid w:val="001563C7"/>
    <w:rsid w:val="00156E81"/>
    <w:rsid w:val="001574C3"/>
    <w:rsid w:val="00157B71"/>
    <w:rsid w:val="0016115A"/>
    <w:rsid w:val="001611AD"/>
    <w:rsid w:val="00161FF5"/>
    <w:rsid w:val="0016250D"/>
    <w:rsid w:val="0016389F"/>
    <w:rsid w:val="001641B7"/>
    <w:rsid w:val="0016436B"/>
    <w:rsid w:val="0016566C"/>
    <w:rsid w:val="00165A40"/>
    <w:rsid w:val="0017015B"/>
    <w:rsid w:val="00172AB7"/>
    <w:rsid w:val="00172E6D"/>
    <w:rsid w:val="00172F64"/>
    <w:rsid w:val="001764D1"/>
    <w:rsid w:val="00176D90"/>
    <w:rsid w:val="0017783F"/>
    <w:rsid w:val="00177B81"/>
    <w:rsid w:val="00180DD0"/>
    <w:rsid w:val="00181C0E"/>
    <w:rsid w:val="00181C16"/>
    <w:rsid w:val="00182211"/>
    <w:rsid w:val="00182D80"/>
    <w:rsid w:val="00183661"/>
    <w:rsid w:val="00184768"/>
    <w:rsid w:val="001850A7"/>
    <w:rsid w:val="00186994"/>
    <w:rsid w:val="00187643"/>
    <w:rsid w:val="00193033"/>
    <w:rsid w:val="0019329F"/>
    <w:rsid w:val="001950D9"/>
    <w:rsid w:val="001951E8"/>
    <w:rsid w:val="00197135"/>
    <w:rsid w:val="0019723A"/>
    <w:rsid w:val="001973C1"/>
    <w:rsid w:val="0019743D"/>
    <w:rsid w:val="0019746B"/>
    <w:rsid w:val="001A02EC"/>
    <w:rsid w:val="001A0BD5"/>
    <w:rsid w:val="001A227F"/>
    <w:rsid w:val="001A242E"/>
    <w:rsid w:val="001A33FD"/>
    <w:rsid w:val="001A5C16"/>
    <w:rsid w:val="001A5E5C"/>
    <w:rsid w:val="001A62BF"/>
    <w:rsid w:val="001A7102"/>
    <w:rsid w:val="001A71BF"/>
    <w:rsid w:val="001B0389"/>
    <w:rsid w:val="001B0E53"/>
    <w:rsid w:val="001B14A2"/>
    <w:rsid w:val="001B2342"/>
    <w:rsid w:val="001B326E"/>
    <w:rsid w:val="001B406C"/>
    <w:rsid w:val="001B4B70"/>
    <w:rsid w:val="001B4D7D"/>
    <w:rsid w:val="001B5001"/>
    <w:rsid w:val="001B5066"/>
    <w:rsid w:val="001B5CB8"/>
    <w:rsid w:val="001B620D"/>
    <w:rsid w:val="001B62CE"/>
    <w:rsid w:val="001B6D2F"/>
    <w:rsid w:val="001B7393"/>
    <w:rsid w:val="001B75D8"/>
    <w:rsid w:val="001B7AB3"/>
    <w:rsid w:val="001B7CBF"/>
    <w:rsid w:val="001C0A33"/>
    <w:rsid w:val="001C0F94"/>
    <w:rsid w:val="001C3A07"/>
    <w:rsid w:val="001C3FBA"/>
    <w:rsid w:val="001C45ED"/>
    <w:rsid w:val="001C554C"/>
    <w:rsid w:val="001C555E"/>
    <w:rsid w:val="001C6831"/>
    <w:rsid w:val="001C6FB8"/>
    <w:rsid w:val="001C752A"/>
    <w:rsid w:val="001C7F48"/>
    <w:rsid w:val="001D2608"/>
    <w:rsid w:val="001D39C0"/>
    <w:rsid w:val="001D4145"/>
    <w:rsid w:val="001D6A70"/>
    <w:rsid w:val="001D7ED3"/>
    <w:rsid w:val="001E0528"/>
    <w:rsid w:val="001E0B0E"/>
    <w:rsid w:val="001E0F72"/>
    <w:rsid w:val="001E25F9"/>
    <w:rsid w:val="001E3190"/>
    <w:rsid w:val="001E33EF"/>
    <w:rsid w:val="001E3A46"/>
    <w:rsid w:val="001E3E51"/>
    <w:rsid w:val="001E4ADA"/>
    <w:rsid w:val="001E4F26"/>
    <w:rsid w:val="001E59A2"/>
    <w:rsid w:val="001E5A20"/>
    <w:rsid w:val="001E75CB"/>
    <w:rsid w:val="001F0E30"/>
    <w:rsid w:val="001F27D9"/>
    <w:rsid w:val="001F2887"/>
    <w:rsid w:val="001F3C18"/>
    <w:rsid w:val="001F5A17"/>
    <w:rsid w:val="001F6308"/>
    <w:rsid w:val="001F69CA"/>
    <w:rsid w:val="001F75C8"/>
    <w:rsid w:val="001F78D1"/>
    <w:rsid w:val="001F7E4D"/>
    <w:rsid w:val="002004AA"/>
    <w:rsid w:val="002008A0"/>
    <w:rsid w:val="0020189B"/>
    <w:rsid w:val="00201B1A"/>
    <w:rsid w:val="002023E8"/>
    <w:rsid w:val="002023EE"/>
    <w:rsid w:val="0020242F"/>
    <w:rsid w:val="0020278E"/>
    <w:rsid w:val="00203250"/>
    <w:rsid w:val="00204DEF"/>
    <w:rsid w:val="0020597D"/>
    <w:rsid w:val="0020602A"/>
    <w:rsid w:val="00210A2E"/>
    <w:rsid w:val="0021405E"/>
    <w:rsid w:val="002143D1"/>
    <w:rsid w:val="00214616"/>
    <w:rsid w:val="00214DBE"/>
    <w:rsid w:val="00214F40"/>
    <w:rsid w:val="00215538"/>
    <w:rsid w:val="00216074"/>
    <w:rsid w:val="002205DE"/>
    <w:rsid w:val="00221D91"/>
    <w:rsid w:val="00222522"/>
    <w:rsid w:val="00225BAD"/>
    <w:rsid w:val="002279A3"/>
    <w:rsid w:val="002301AF"/>
    <w:rsid w:val="00232062"/>
    <w:rsid w:val="002336DE"/>
    <w:rsid w:val="00235255"/>
    <w:rsid w:val="0023696A"/>
    <w:rsid w:val="00237609"/>
    <w:rsid w:val="00240FF6"/>
    <w:rsid w:val="00242490"/>
    <w:rsid w:val="00242A3E"/>
    <w:rsid w:val="00243866"/>
    <w:rsid w:val="00243BF8"/>
    <w:rsid w:val="0024446F"/>
    <w:rsid w:val="00244A5B"/>
    <w:rsid w:val="0024699D"/>
    <w:rsid w:val="00246AA5"/>
    <w:rsid w:val="002470ED"/>
    <w:rsid w:val="00247BB2"/>
    <w:rsid w:val="00251786"/>
    <w:rsid w:val="002518C4"/>
    <w:rsid w:val="00252BFF"/>
    <w:rsid w:val="00253326"/>
    <w:rsid w:val="0025373C"/>
    <w:rsid w:val="00253968"/>
    <w:rsid w:val="00254AFB"/>
    <w:rsid w:val="00254FB6"/>
    <w:rsid w:val="00255B7A"/>
    <w:rsid w:val="002565B9"/>
    <w:rsid w:val="00257F61"/>
    <w:rsid w:val="002609C4"/>
    <w:rsid w:val="00261381"/>
    <w:rsid w:val="002615FA"/>
    <w:rsid w:val="00261D5F"/>
    <w:rsid w:val="00263635"/>
    <w:rsid w:val="00264354"/>
    <w:rsid w:val="00264CF5"/>
    <w:rsid w:val="002658F0"/>
    <w:rsid w:val="0026620C"/>
    <w:rsid w:val="0026674C"/>
    <w:rsid w:val="002674C3"/>
    <w:rsid w:val="002678B5"/>
    <w:rsid w:val="00267A68"/>
    <w:rsid w:val="00270351"/>
    <w:rsid w:val="00270910"/>
    <w:rsid w:val="00270BE2"/>
    <w:rsid w:val="00271287"/>
    <w:rsid w:val="00272D84"/>
    <w:rsid w:val="00274273"/>
    <w:rsid w:val="002752BF"/>
    <w:rsid w:val="00275563"/>
    <w:rsid w:val="00276A99"/>
    <w:rsid w:val="00276F2E"/>
    <w:rsid w:val="002774A7"/>
    <w:rsid w:val="00277B43"/>
    <w:rsid w:val="00280386"/>
    <w:rsid w:val="0028184B"/>
    <w:rsid w:val="00282348"/>
    <w:rsid w:val="00282754"/>
    <w:rsid w:val="00282FCB"/>
    <w:rsid w:val="002837BD"/>
    <w:rsid w:val="00283ADA"/>
    <w:rsid w:val="00287CB6"/>
    <w:rsid w:val="002902C9"/>
    <w:rsid w:val="0029135D"/>
    <w:rsid w:val="0029286A"/>
    <w:rsid w:val="0029700C"/>
    <w:rsid w:val="00297782"/>
    <w:rsid w:val="00297B9E"/>
    <w:rsid w:val="002A0375"/>
    <w:rsid w:val="002A1919"/>
    <w:rsid w:val="002A1FC5"/>
    <w:rsid w:val="002A261E"/>
    <w:rsid w:val="002A2636"/>
    <w:rsid w:val="002A2E7B"/>
    <w:rsid w:val="002A38E0"/>
    <w:rsid w:val="002A4F4E"/>
    <w:rsid w:val="002A5754"/>
    <w:rsid w:val="002A5907"/>
    <w:rsid w:val="002A5DCF"/>
    <w:rsid w:val="002A5FFD"/>
    <w:rsid w:val="002A704D"/>
    <w:rsid w:val="002A7FCE"/>
    <w:rsid w:val="002B185E"/>
    <w:rsid w:val="002B1A0C"/>
    <w:rsid w:val="002B1EB9"/>
    <w:rsid w:val="002B343B"/>
    <w:rsid w:val="002B35BB"/>
    <w:rsid w:val="002B3E7D"/>
    <w:rsid w:val="002B4065"/>
    <w:rsid w:val="002B4E51"/>
    <w:rsid w:val="002B5AD1"/>
    <w:rsid w:val="002B6439"/>
    <w:rsid w:val="002B6516"/>
    <w:rsid w:val="002B7235"/>
    <w:rsid w:val="002C1662"/>
    <w:rsid w:val="002C1DF3"/>
    <w:rsid w:val="002C2263"/>
    <w:rsid w:val="002C650D"/>
    <w:rsid w:val="002C70C2"/>
    <w:rsid w:val="002D17DD"/>
    <w:rsid w:val="002D1BF7"/>
    <w:rsid w:val="002D2749"/>
    <w:rsid w:val="002D3059"/>
    <w:rsid w:val="002D3538"/>
    <w:rsid w:val="002D38B5"/>
    <w:rsid w:val="002D5891"/>
    <w:rsid w:val="002D7368"/>
    <w:rsid w:val="002D78CB"/>
    <w:rsid w:val="002E01C3"/>
    <w:rsid w:val="002E0A14"/>
    <w:rsid w:val="002E44B0"/>
    <w:rsid w:val="002E46DC"/>
    <w:rsid w:val="002E67AD"/>
    <w:rsid w:val="002E68BB"/>
    <w:rsid w:val="002E7AFA"/>
    <w:rsid w:val="002F0CB2"/>
    <w:rsid w:val="002F546B"/>
    <w:rsid w:val="002F6AE8"/>
    <w:rsid w:val="003002D3"/>
    <w:rsid w:val="00301309"/>
    <w:rsid w:val="003031C9"/>
    <w:rsid w:val="0030321D"/>
    <w:rsid w:val="00303458"/>
    <w:rsid w:val="003035BE"/>
    <w:rsid w:val="003046D4"/>
    <w:rsid w:val="00304ADD"/>
    <w:rsid w:val="00305D9E"/>
    <w:rsid w:val="00306284"/>
    <w:rsid w:val="003064FD"/>
    <w:rsid w:val="00306A57"/>
    <w:rsid w:val="00306CAE"/>
    <w:rsid w:val="00310C99"/>
    <w:rsid w:val="00311148"/>
    <w:rsid w:val="00313322"/>
    <w:rsid w:val="00313D62"/>
    <w:rsid w:val="00314A64"/>
    <w:rsid w:val="00315159"/>
    <w:rsid w:val="00315828"/>
    <w:rsid w:val="00317163"/>
    <w:rsid w:val="0031723C"/>
    <w:rsid w:val="00317E3D"/>
    <w:rsid w:val="0032050E"/>
    <w:rsid w:val="00321A9B"/>
    <w:rsid w:val="0032271B"/>
    <w:rsid w:val="00323287"/>
    <w:rsid w:val="0032349B"/>
    <w:rsid w:val="0032356C"/>
    <w:rsid w:val="00323ABB"/>
    <w:rsid w:val="00325B7E"/>
    <w:rsid w:val="00325CD8"/>
    <w:rsid w:val="00327B3D"/>
    <w:rsid w:val="00330478"/>
    <w:rsid w:val="00331304"/>
    <w:rsid w:val="0033149F"/>
    <w:rsid w:val="00331780"/>
    <w:rsid w:val="003317C8"/>
    <w:rsid w:val="00332FDC"/>
    <w:rsid w:val="00334302"/>
    <w:rsid w:val="00334592"/>
    <w:rsid w:val="003347A0"/>
    <w:rsid w:val="00334CFF"/>
    <w:rsid w:val="00335820"/>
    <w:rsid w:val="00335DD6"/>
    <w:rsid w:val="00336032"/>
    <w:rsid w:val="00336854"/>
    <w:rsid w:val="00336A5E"/>
    <w:rsid w:val="0033749E"/>
    <w:rsid w:val="00337C08"/>
    <w:rsid w:val="00337EEB"/>
    <w:rsid w:val="00340505"/>
    <w:rsid w:val="00340DA0"/>
    <w:rsid w:val="00341AB0"/>
    <w:rsid w:val="003420DA"/>
    <w:rsid w:val="00342C56"/>
    <w:rsid w:val="0034304A"/>
    <w:rsid w:val="00343BFA"/>
    <w:rsid w:val="00344495"/>
    <w:rsid w:val="00344794"/>
    <w:rsid w:val="003456E1"/>
    <w:rsid w:val="00345E5A"/>
    <w:rsid w:val="00346AEB"/>
    <w:rsid w:val="003472DA"/>
    <w:rsid w:val="00347AFE"/>
    <w:rsid w:val="0035087D"/>
    <w:rsid w:val="0035248B"/>
    <w:rsid w:val="00352A38"/>
    <w:rsid w:val="00352C6F"/>
    <w:rsid w:val="003538DA"/>
    <w:rsid w:val="0035437C"/>
    <w:rsid w:val="00354497"/>
    <w:rsid w:val="00354B26"/>
    <w:rsid w:val="00355F8B"/>
    <w:rsid w:val="0035691E"/>
    <w:rsid w:val="00357508"/>
    <w:rsid w:val="00357921"/>
    <w:rsid w:val="00360524"/>
    <w:rsid w:val="00360590"/>
    <w:rsid w:val="0036074B"/>
    <w:rsid w:val="00360CC2"/>
    <w:rsid w:val="0036199C"/>
    <w:rsid w:val="00361D9D"/>
    <w:rsid w:val="00362D11"/>
    <w:rsid w:val="00363077"/>
    <w:rsid w:val="0036342F"/>
    <w:rsid w:val="003642F6"/>
    <w:rsid w:val="00365494"/>
    <w:rsid w:val="00366188"/>
    <w:rsid w:val="00370376"/>
    <w:rsid w:val="00371100"/>
    <w:rsid w:val="00371CFB"/>
    <w:rsid w:val="00372B65"/>
    <w:rsid w:val="00372E18"/>
    <w:rsid w:val="00375E6E"/>
    <w:rsid w:val="00376C68"/>
    <w:rsid w:val="003770C7"/>
    <w:rsid w:val="00377502"/>
    <w:rsid w:val="00380FA1"/>
    <w:rsid w:val="00381D20"/>
    <w:rsid w:val="0038250C"/>
    <w:rsid w:val="003830AD"/>
    <w:rsid w:val="003832AA"/>
    <w:rsid w:val="00383856"/>
    <w:rsid w:val="00383CB2"/>
    <w:rsid w:val="00383FA9"/>
    <w:rsid w:val="003847E3"/>
    <w:rsid w:val="003850E2"/>
    <w:rsid w:val="003866C8"/>
    <w:rsid w:val="003868EF"/>
    <w:rsid w:val="0039079E"/>
    <w:rsid w:val="00391A27"/>
    <w:rsid w:val="00392095"/>
    <w:rsid w:val="003925C2"/>
    <w:rsid w:val="003925CF"/>
    <w:rsid w:val="0039343C"/>
    <w:rsid w:val="00394D47"/>
    <w:rsid w:val="00395A54"/>
    <w:rsid w:val="00395FE2"/>
    <w:rsid w:val="003961B7"/>
    <w:rsid w:val="003A0097"/>
    <w:rsid w:val="003A0A1D"/>
    <w:rsid w:val="003A13D0"/>
    <w:rsid w:val="003A4167"/>
    <w:rsid w:val="003A476E"/>
    <w:rsid w:val="003A4A24"/>
    <w:rsid w:val="003A4AE8"/>
    <w:rsid w:val="003A4E0A"/>
    <w:rsid w:val="003A55FD"/>
    <w:rsid w:val="003A6265"/>
    <w:rsid w:val="003A62A5"/>
    <w:rsid w:val="003A6FDC"/>
    <w:rsid w:val="003A735A"/>
    <w:rsid w:val="003A784A"/>
    <w:rsid w:val="003B0267"/>
    <w:rsid w:val="003B0675"/>
    <w:rsid w:val="003B14FA"/>
    <w:rsid w:val="003B1C65"/>
    <w:rsid w:val="003B1C91"/>
    <w:rsid w:val="003B20C9"/>
    <w:rsid w:val="003B3852"/>
    <w:rsid w:val="003B3CF4"/>
    <w:rsid w:val="003B3D01"/>
    <w:rsid w:val="003B4A45"/>
    <w:rsid w:val="003B4BDE"/>
    <w:rsid w:val="003B5069"/>
    <w:rsid w:val="003B6950"/>
    <w:rsid w:val="003B76CD"/>
    <w:rsid w:val="003B78EB"/>
    <w:rsid w:val="003B7B16"/>
    <w:rsid w:val="003B7CD8"/>
    <w:rsid w:val="003B7FAD"/>
    <w:rsid w:val="003C0D08"/>
    <w:rsid w:val="003C2E5A"/>
    <w:rsid w:val="003C4076"/>
    <w:rsid w:val="003C548C"/>
    <w:rsid w:val="003C5B34"/>
    <w:rsid w:val="003C662B"/>
    <w:rsid w:val="003C70C3"/>
    <w:rsid w:val="003C773D"/>
    <w:rsid w:val="003C7F57"/>
    <w:rsid w:val="003D11EF"/>
    <w:rsid w:val="003D18BB"/>
    <w:rsid w:val="003D2378"/>
    <w:rsid w:val="003D39E3"/>
    <w:rsid w:val="003D3B51"/>
    <w:rsid w:val="003D3EEB"/>
    <w:rsid w:val="003D4E5D"/>
    <w:rsid w:val="003D5E4C"/>
    <w:rsid w:val="003D6030"/>
    <w:rsid w:val="003D67C8"/>
    <w:rsid w:val="003E0CD5"/>
    <w:rsid w:val="003E1129"/>
    <w:rsid w:val="003E1DB8"/>
    <w:rsid w:val="003E32A0"/>
    <w:rsid w:val="003E38CA"/>
    <w:rsid w:val="003E3BAE"/>
    <w:rsid w:val="003E421A"/>
    <w:rsid w:val="003E4446"/>
    <w:rsid w:val="003E4A0B"/>
    <w:rsid w:val="003E4C32"/>
    <w:rsid w:val="003E4D6B"/>
    <w:rsid w:val="003E545D"/>
    <w:rsid w:val="003E5FD4"/>
    <w:rsid w:val="003E60DB"/>
    <w:rsid w:val="003E63F4"/>
    <w:rsid w:val="003F00BE"/>
    <w:rsid w:val="003F1EC5"/>
    <w:rsid w:val="003F2841"/>
    <w:rsid w:val="003F43B2"/>
    <w:rsid w:val="003F574D"/>
    <w:rsid w:val="003F5758"/>
    <w:rsid w:val="003F5C1B"/>
    <w:rsid w:val="003F5DA5"/>
    <w:rsid w:val="003F6638"/>
    <w:rsid w:val="00401A62"/>
    <w:rsid w:val="00401F7E"/>
    <w:rsid w:val="004022E6"/>
    <w:rsid w:val="00403034"/>
    <w:rsid w:val="00403183"/>
    <w:rsid w:val="00403184"/>
    <w:rsid w:val="00403E09"/>
    <w:rsid w:val="004048B2"/>
    <w:rsid w:val="0040572F"/>
    <w:rsid w:val="00405BC0"/>
    <w:rsid w:val="00406009"/>
    <w:rsid w:val="0040642A"/>
    <w:rsid w:val="00406C8C"/>
    <w:rsid w:val="00407B73"/>
    <w:rsid w:val="00407FBD"/>
    <w:rsid w:val="004102EE"/>
    <w:rsid w:val="00410981"/>
    <w:rsid w:val="00410C4A"/>
    <w:rsid w:val="00411470"/>
    <w:rsid w:val="00411EF0"/>
    <w:rsid w:val="00412BA6"/>
    <w:rsid w:val="00413485"/>
    <w:rsid w:val="004142F2"/>
    <w:rsid w:val="00414C76"/>
    <w:rsid w:val="0041633B"/>
    <w:rsid w:val="00420B06"/>
    <w:rsid w:val="00420FDC"/>
    <w:rsid w:val="00421A28"/>
    <w:rsid w:val="00424089"/>
    <w:rsid w:val="004254A1"/>
    <w:rsid w:val="00427AA1"/>
    <w:rsid w:val="00430525"/>
    <w:rsid w:val="0043072D"/>
    <w:rsid w:val="00435947"/>
    <w:rsid w:val="00435A0F"/>
    <w:rsid w:val="00437143"/>
    <w:rsid w:val="004376CB"/>
    <w:rsid w:val="00437E6C"/>
    <w:rsid w:val="00441076"/>
    <w:rsid w:val="00441505"/>
    <w:rsid w:val="00441C97"/>
    <w:rsid w:val="0044236E"/>
    <w:rsid w:val="004423EE"/>
    <w:rsid w:val="0044341D"/>
    <w:rsid w:val="00444810"/>
    <w:rsid w:val="0044680A"/>
    <w:rsid w:val="00447901"/>
    <w:rsid w:val="00450ADD"/>
    <w:rsid w:val="004511BF"/>
    <w:rsid w:val="004517DE"/>
    <w:rsid w:val="00455229"/>
    <w:rsid w:val="00455E7A"/>
    <w:rsid w:val="0045736D"/>
    <w:rsid w:val="004603C8"/>
    <w:rsid w:val="004607A2"/>
    <w:rsid w:val="00460AE3"/>
    <w:rsid w:val="004612F8"/>
    <w:rsid w:val="0046167D"/>
    <w:rsid w:val="00461B82"/>
    <w:rsid w:val="004621A1"/>
    <w:rsid w:val="0046345F"/>
    <w:rsid w:val="004638F0"/>
    <w:rsid w:val="00464342"/>
    <w:rsid w:val="00465BB5"/>
    <w:rsid w:val="00466139"/>
    <w:rsid w:val="00466779"/>
    <w:rsid w:val="0046713B"/>
    <w:rsid w:val="00467BC4"/>
    <w:rsid w:val="00470686"/>
    <w:rsid w:val="00470D95"/>
    <w:rsid w:val="004710C0"/>
    <w:rsid w:val="004712BC"/>
    <w:rsid w:val="0047397F"/>
    <w:rsid w:val="00474326"/>
    <w:rsid w:val="0047453D"/>
    <w:rsid w:val="0047505B"/>
    <w:rsid w:val="004775EE"/>
    <w:rsid w:val="0048004A"/>
    <w:rsid w:val="00480F92"/>
    <w:rsid w:val="00481B98"/>
    <w:rsid w:val="0048286A"/>
    <w:rsid w:val="0048315D"/>
    <w:rsid w:val="004832DE"/>
    <w:rsid w:val="00486F63"/>
    <w:rsid w:val="00487168"/>
    <w:rsid w:val="00487231"/>
    <w:rsid w:val="00487FD6"/>
    <w:rsid w:val="00490FB1"/>
    <w:rsid w:val="00491072"/>
    <w:rsid w:val="004922FD"/>
    <w:rsid w:val="00492C7D"/>
    <w:rsid w:val="00492CE7"/>
    <w:rsid w:val="00493276"/>
    <w:rsid w:val="004939A6"/>
    <w:rsid w:val="00493CE9"/>
    <w:rsid w:val="004944D7"/>
    <w:rsid w:val="00494DAF"/>
    <w:rsid w:val="0049533C"/>
    <w:rsid w:val="004965DE"/>
    <w:rsid w:val="004966EA"/>
    <w:rsid w:val="0049711B"/>
    <w:rsid w:val="00497825"/>
    <w:rsid w:val="00497856"/>
    <w:rsid w:val="004A00CE"/>
    <w:rsid w:val="004A1595"/>
    <w:rsid w:val="004A199A"/>
    <w:rsid w:val="004A2228"/>
    <w:rsid w:val="004A34C4"/>
    <w:rsid w:val="004A3605"/>
    <w:rsid w:val="004A3E9B"/>
    <w:rsid w:val="004A3F44"/>
    <w:rsid w:val="004A41B4"/>
    <w:rsid w:val="004A4308"/>
    <w:rsid w:val="004A4980"/>
    <w:rsid w:val="004A55C9"/>
    <w:rsid w:val="004A58A0"/>
    <w:rsid w:val="004A5E8A"/>
    <w:rsid w:val="004A63C6"/>
    <w:rsid w:val="004A66AA"/>
    <w:rsid w:val="004A698E"/>
    <w:rsid w:val="004A79BA"/>
    <w:rsid w:val="004B0E9A"/>
    <w:rsid w:val="004B2059"/>
    <w:rsid w:val="004B25BF"/>
    <w:rsid w:val="004B3839"/>
    <w:rsid w:val="004B40E4"/>
    <w:rsid w:val="004B414C"/>
    <w:rsid w:val="004B4586"/>
    <w:rsid w:val="004B56F2"/>
    <w:rsid w:val="004B601B"/>
    <w:rsid w:val="004B60A1"/>
    <w:rsid w:val="004B65C0"/>
    <w:rsid w:val="004B65F9"/>
    <w:rsid w:val="004B72C8"/>
    <w:rsid w:val="004C086C"/>
    <w:rsid w:val="004C0DC8"/>
    <w:rsid w:val="004C19F7"/>
    <w:rsid w:val="004C367C"/>
    <w:rsid w:val="004C3B5D"/>
    <w:rsid w:val="004C4C0B"/>
    <w:rsid w:val="004C51E7"/>
    <w:rsid w:val="004C52EC"/>
    <w:rsid w:val="004C761A"/>
    <w:rsid w:val="004C7D40"/>
    <w:rsid w:val="004D040A"/>
    <w:rsid w:val="004D0504"/>
    <w:rsid w:val="004D14AA"/>
    <w:rsid w:val="004D1D2C"/>
    <w:rsid w:val="004D3071"/>
    <w:rsid w:val="004D512E"/>
    <w:rsid w:val="004D53EC"/>
    <w:rsid w:val="004D5BCF"/>
    <w:rsid w:val="004D6D9A"/>
    <w:rsid w:val="004E1074"/>
    <w:rsid w:val="004E13E3"/>
    <w:rsid w:val="004E4223"/>
    <w:rsid w:val="004E4E02"/>
    <w:rsid w:val="004E567E"/>
    <w:rsid w:val="004E5905"/>
    <w:rsid w:val="004E5F73"/>
    <w:rsid w:val="004E65B7"/>
    <w:rsid w:val="004F1580"/>
    <w:rsid w:val="004F2DBB"/>
    <w:rsid w:val="004F4199"/>
    <w:rsid w:val="004F4235"/>
    <w:rsid w:val="004F4AE0"/>
    <w:rsid w:val="004F5BC0"/>
    <w:rsid w:val="004F7ED2"/>
    <w:rsid w:val="00500994"/>
    <w:rsid w:val="00500ECE"/>
    <w:rsid w:val="00502684"/>
    <w:rsid w:val="005028AC"/>
    <w:rsid w:val="00502B87"/>
    <w:rsid w:val="00504672"/>
    <w:rsid w:val="00505909"/>
    <w:rsid w:val="00505A35"/>
    <w:rsid w:val="005060DE"/>
    <w:rsid w:val="005078DA"/>
    <w:rsid w:val="0051019F"/>
    <w:rsid w:val="0051043F"/>
    <w:rsid w:val="005106D1"/>
    <w:rsid w:val="00512AD6"/>
    <w:rsid w:val="00512B11"/>
    <w:rsid w:val="00512FA6"/>
    <w:rsid w:val="00513716"/>
    <w:rsid w:val="00514464"/>
    <w:rsid w:val="0051471B"/>
    <w:rsid w:val="005148B0"/>
    <w:rsid w:val="005151D0"/>
    <w:rsid w:val="005162F2"/>
    <w:rsid w:val="00516454"/>
    <w:rsid w:val="005164CA"/>
    <w:rsid w:val="00517CB9"/>
    <w:rsid w:val="00520255"/>
    <w:rsid w:val="005202D6"/>
    <w:rsid w:val="0052097A"/>
    <w:rsid w:val="005211E9"/>
    <w:rsid w:val="00522695"/>
    <w:rsid w:val="00522BE7"/>
    <w:rsid w:val="0052448B"/>
    <w:rsid w:val="00532504"/>
    <w:rsid w:val="00532564"/>
    <w:rsid w:val="00532EE2"/>
    <w:rsid w:val="00533474"/>
    <w:rsid w:val="00534FCF"/>
    <w:rsid w:val="00535F65"/>
    <w:rsid w:val="00536512"/>
    <w:rsid w:val="0053665C"/>
    <w:rsid w:val="005375A9"/>
    <w:rsid w:val="00537BC5"/>
    <w:rsid w:val="00540567"/>
    <w:rsid w:val="00540868"/>
    <w:rsid w:val="00540F69"/>
    <w:rsid w:val="00541C3C"/>
    <w:rsid w:val="005422BA"/>
    <w:rsid w:val="00545406"/>
    <w:rsid w:val="0054670F"/>
    <w:rsid w:val="00546B85"/>
    <w:rsid w:val="005502ED"/>
    <w:rsid w:val="00550488"/>
    <w:rsid w:val="005514C0"/>
    <w:rsid w:val="00552D3B"/>
    <w:rsid w:val="0055317D"/>
    <w:rsid w:val="005549C0"/>
    <w:rsid w:val="00555CD0"/>
    <w:rsid w:val="00555D5B"/>
    <w:rsid w:val="00557243"/>
    <w:rsid w:val="0056129C"/>
    <w:rsid w:val="00561F4D"/>
    <w:rsid w:val="005622FB"/>
    <w:rsid w:val="00562480"/>
    <w:rsid w:val="005624AE"/>
    <w:rsid w:val="005633CF"/>
    <w:rsid w:val="00563A8D"/>
    <w:rsid w:val="00563B5A"/>
    <w:rsid w:val="00563EE9"/>
    <w:rsid w:val="005644B0"/>
    <w:rsid w:val="0056464F"/>
    <w:rsid w:val="00564C21"/>
    <w:rsid w:val="005671B3"/>
    <w:rsid w:val="00571636"/>
    <w:rsid w:val="005726C2"/>
    <w:rsid w:val="005729C4"/>
    <w:rsid w:val="00573067"/>
    <w:rsid w:val="005732E9"/>
    <w:rsid w:val="00573E89"/>
    <w:rsid w:val="005746D2"/>
    <w:rsid w:val="0057527D"/>
    <w:rsid w:val="005769A7"/>
    <w:rsid w:val="00576FCC"/>
    <w:rsid w:val="00580266"/>
    <w:rsid w:val="00580C12"/>
    <w:rsid w:val="005817FA"/>
    <w:rsid w:val="00582534"/>
    <w:rsid w:val="00582BAA"/>
    <w:rsid w:val="0058362D"/>
    <w:rsid w:val="005846A5"/>
    <w:rsid w:val="005846E6"/>
    <w:rsid w:val="005853FB"/>
    <w:rsid w:val="005874B3"/>
    <w:rsid w:val="00591DAC"/>
    <w:rsid w:val="005924B4"/>
    <w:rsid w:val="00593ACB"/>
    <w:rsid w:val="00594495"/>
    <w:rsid w:val="00594765"/>
    <w:rsid w:val="00595E85"/>
    <w:rsid w:val="005971A2"/>
    <w:rsid w:val="005972DF"/>
    <w:rsid w:val="005975F9"/>
    <w:rsid w:val="005A1108"/>
    <w:rsid w:val="005A1B24"/>
    <w:rsid w:val="005A1B91"/>
    <w:rsid w:val="005A26B0"/>
    <w:rsid w:val="005A354E"/>
    <w:rsid w:val="005A3673"/>
    <w:rsid w:val="005A4685"/>
    <w:rsid w:val="005A531E"/>
    <w:rsid w:val="005A5494"/>
    <w:rsid w:val="005A5530"/>
    <w:rsid w:val="005A5870"/>
    <w:rsid w:val="005A7D14"/>
    <w:rsid w:val="005B026E"/>
    <w:rsid w:val="005B080B"/>
    <w:rsid w:val="005B0C72"/>
    <w:rsid w:val="005B1DD5"/>
    <w:rsid w:val="005B32E4"/>
    <w:rsid w:val="005B3B9D"/>
    <w:rsid w:val="005B5623"/>
    <w:rsid w:val="005B5C35"/>
    <w:rsid w:val="005B709C"/>
    <w:rsid w:val="005B71F4"/>
    <w:rsid w:val="005B7845"/>
    <w:rsid w:val="005B78B4"/>
    <w:rsid w:val="005B7F89"/>
    <w:rsid w:val="005C1F79"/>
    <w:rsid w:val="005C20B9"/>
    <w:rsid w:val="005C211E"/>
    <w:rsid w:val="005C29FD"/>
    <w:rsid w:val="005C2AE9"/>
    <w:rsid w:val="005C306B"/>
    <w:rsid w:val="005C3D68"/>
    <w:rsid w:val="005C3F6D"/>
    <w:rsid w:val="005C4953"/>
    <w:rsid w:val="005C6205"/>
    <w:rsid w:val="005C65B4"/>
    <w:rsid w:val="005C6D78"/>
    <w:rsid w:val="005C6EDC"/>
    <w:rsid w:val="005C710F"/>
    <w:rsid w:val="005C7431"/>
    <w:rsid w:val="005C74B5"/>
    <w:rsid w:val="005D0429"/>
    <w:rsid w:val="005D12E1"/>
    <w:rsid w:val="005D16A6"/>
    <w:rsid w:val="005D2E91"/>
    <w:rsid w:val="005D3348"/>
    <w:rsid w:val="005D3518"/>
    <w:rsid w:val="005D5464"/>
    <w:rsid w:val="005D5F7B"/>
    <w:rsid w:val="005D6485"/>
    <w:rsid w:val="005D6ABD"/>
    <w:rsid w:val="005E056B"/>
    <w:rsid w:val="005E18A1"/>
    <w:rsid w:val="005E1FBC"/>
    <w:rsid w:val="005E310A"/>
    <w:rsid w:val="005E33B4"/>
    <w:rsid w:val="005E385C"/>
    <w:rsid w:val="005E4B4C"/>
    <w:rsid w:val="005E57D0"/>
    <w:rsid w:val="005E595D"/>
    <w:rsid w:val="005E5CA5"/>
    <w:rsid w:val="005E6521"/>
    <w:rsid w:val="005E72AC"/>
    <w:rsid w:val="005E7CB0"/>
    <w:rsid w:val="005F0995"/>
    <w:rsid w:val="005F160F"/>
    <w:rsid w:val="005F1EB3"/>
    <w:rsid w:val="005F205D"/>
    <w:rsid w:val="005F41E7"/>
    <w:rsid w:val="005F719D"/>
    <w:rsid w:val="005F7B2B"/>
    <w:rsid w:val="00600CA0"/>
    <w:rsid w:val="00601216"/>
    <w:rsid w:val="00601C6D"/>
    <w:rsid w:val="00601CEB"/>
    <w:rsid w:val="006025BD"/>
    <w:rsid w:val="00603886"/>
    <w:rsid w:val="00604577"/>
    <w:rsid w:val="00604CE7"/>
    <w:rsid w:val="0060519E"/>
    <w:rsid w:val="00606848"/>
    <w:rsid w:val="00606ED2"/>
    <w:rsid w:val="006110C5"/>
    <w:rsid w:val="00611178"/>
    <w:rsid w:val="0061219F"/>
    <w:rsid w:val="00613CA6"/>
    <w:rsid w:val="00614057"/>
    <w:rsid w:val="00614356"/>
    <w:rsid w:val="0061537A"/>
    <w:rsid w:val="006161EC"/>
    <w:rsid w:val="006201A8"/>
    <w:rsid w:val="006202D3"/>
    <w:rsid w:val="00620EED"/>
    <w:rsid w:val="00622E2B"/>
    <w:rsid w:val="00625288"/>
    <w:rsid w:val="00630103"/>
    <w:rsid w:val="00631A2D"/>
    <w:rsid w:val="00631EC8"/>
    <w:rsid w:val="00631FE6"/>
    <w:rsid w:val="00633311"/>
    <w:rsid w:val="00633C43"/>
    <w:rsid w:val="00633C60"/>
    <w:rsid w:val="00634190"/>
    <w:rsid w:val="00634D52"/>
    <w:rsid w:val="00635192"/>
    <w:rsid w:val="00635493"/>
    <w:rsid w:val="006358A5"/>
    <w:rsid w:val="006404F4"/>
    <w:rsid w:val="00640742"/>
    <w:rsid w:val="0064176C"/>
    <w:rsid w:val="00641AA0"/>
    <w:rsid w:val="00641E38"/>
    <w:rsid w:val="00642632"/>
    <w:rsid w:val="006428F8"/>
    <w:rsid w:val="006431BF"/>
    <w:rsid w:val="00643740"/>
    <w:rsid w:val="0064396B"/>
    <w:rsid w:val="00644995"/>
    <w:rsid w:val="006460FC"/>
    <w:rsid w:val="006461E8"/>
    <w:rsid w:val="00646BB7"/>
    <w:rsid w:val="00647097"/>
    <w:rsid w:val="00647371"/>
    <w:rsid w:val="00650305"/>
    <w:rsid w:val="00651A9E"/>
    <w:rsid w:val="006524BA"/>
    <w:rsid w:val="006533C7"/>
    <w:rsid w:val="006539A2"/>
    <w:rsid w:val="006542D8"/>
    <w:rsid w:val="0065538C"/>
    <w:rsid w:val="00655870"/>
    <w:rsid w:val="00655E74"/>
    <w:rsid w:val="00656127"/>
    <w:rsid w:val="00657091"/>
    <w:rsid w:val="0065727D"/>
    <w:rsid w:val="006579B5"/>
    <w:rsid w:val="006579C5"/>
    <w:rsid w:val="006603D6"/>
    <w:rsid w:val="00660D61"/>
    <w:rsid w:val="00660E67"/>
    <w:rsid w:val="00661A39"/>
    <w:rsid w:val="006626CC"/>
    <w:rsid w:val="00662BC7"/>
    <w:rsid w:val="006641E2"/>
    <w:rsid w:val="00664AE4"/>
    <w:rsid w:val="00665B4E"/>
    <w:rsid w:val="00670360"/>
    <w:rsid w:val="00670482"/>
    <w:rsid w:val="006704B7"/>
    <w:rsid w:val="00671FFC"/>
    <w:rsid w:val="006728EF"/>
    <w:rsid w:val="006729B5"/>
    <w:rsid w:val="00672D87"/>
    <w:rsid w:val="00674475"/>
    <w:rsid w:val="00675BAE"/>
    <w:rsid w:val="00680073"/>
    <w:rsid w:val="00680B2E"/>
    <w:rsid w:val="0068255A"/>
    <w:rsid w:val="00684FD1"/>
    <w:rsid w:val="006863AA"/>
    <w:rsid w:val="00686A29"/>
    <w:rsid w:val="00686C1E"/>
    <w:rsid w:val="00686E1D"/>
    <w:rsid w:val="0068774B"/>
    <w:rsid w:val="00687DA3"/>
    <w:rsid w:val="00687DC9"/>
    <w:rsid w:val="00690D51"/>
    <w:rsid w:val="006913EE"/>
    <w:rsid w:val="00692F66"/>
    <w:rsid w:val="0069362A"/>
    <w:rsid w:val="00693C10"/>
    <w:rsid w:val="00694146"/>
    <w:rsid w:val="00694ABD"/>
    <w:rsid w:val="00694D8F"/>
    <w:rsid w:val="0069525D"/>
    <w:rsid w:val="006969C6"/>
    <w:rsid w:val="00697415"/>
    <w:rsid w:val="00697EBD"/>
    <w:rsid w:val="006A160C"/>
    <w:rsid w:val="006A1B7A"/>
    <w:rsid w:val="006A3D9A"/>
    <w:rsid w:val="006A3E48"/>
    <w:rsid w:val="006A5182"/>
    <w:rsid w:val="006A5436"/>
    <w:rsid w:val="006A5980"/>
    <w:rsid w:val="006A5C83"/>
    <w:rsid w:val="006A74D7"/>
    <w:rsid w:val="006B125F"/>
    <w:rsid w:val="006B36BC"/>
    <w:rsid w:val="006B5553"/>
    <w:rsid w:val="006C1B41"/>
    <w:rsid w:val="006C2227"/>
    <w:rsid w:val="006C36CD"/>
    <w:rsid w:val="006C40D7"/>
    <w:rsid w:val="006C4F20"/>
    <w:rsid w:val="006C53F2"/>
    <w:rsid w:val="006C66BC"/>
    <w:rsid w:val="006C6E02"/>
    <w:rsid w:val="006C733C"/>
    <w:rsid w:val="006C7696"/>
    <w:rsid w:val="006C785D"/>
    <w:rsid w:val="006C7934"/>
    <w:rsid w:val="006C7C0D"/>
    <w:rsid w:val="006D00A0"/>
    <w:rsid w:val="006D03AA"/>
    <w:rsid w:val="006D0C38"/>
    <w:rsid w:val="006D0E98"/>
    <w:rsid w:val="006D1D09"/>
    <w:rsid w:val="006D38A9"/>
    <w:rsid w:val="006D3D3A"/>
    <w:rsid w:val="006D3E35"/>
    <w:rsid w:val="006D3FCC"/>
    <w:rsid w:val="006D44D1"/>
    <w:rsid w:val="006D5A4E"/>
    <w:rsid w:val="006D68A3"/>
    <w:rsid w:val="006D693F"/>
    <w:rsid w:val="006D7081"/>
    <w:rsid w:val="006E136C"/>
    <w:rsid w:val="006E1434"/>
    <w:rsid w:val="006E206D"/>
    <w:rsid w:val="006E3342"/>
    <w:rsid w:val="006E350D"/>
    <w:rsid w:val="006E3583"/>
    <w:rsid w:val="006E505D"/>
    <w:rsid w:val="006E78FD"/>
    <w:rsid w:val="006F1134"/>
    <w:rsid w:val="006F1483"/>
    <w:rsid w:val="006F1B78"/>
    <w:rsid w:val="006F24AD"/>
    <w:rsid w:val="006F3170"/>
    <w:rsid w:val="006F447C"/>
    <w:rsid w:val="006F6660"/>
    <w:rsid w:val="006F726B"/>
    <w:rsid w:val="006F7C14"/>
    <w:rsid w:val="0070171E"/>
    <w:rsid w:val="007019C2"/>
    <w:rsid w:val="007026F5"/>
    <w:rsid w:val="00703395"/>
    <w:rsid w:val="00703BDD"/>
    <w:rsid w:val="00704926"/>
    <w:rsid w:val="007052B7"/>
    <w:rsid w:val="00705499"/>
    <w:rsid w:val="00705501"/>
    <w:rsid w:val="00705E84"/>
    <w:rsid w:val="00707923"/>
    <w:rsid w:val="00710C1C"/>
    <w:rsid w:val="00711054"/>
    <w:rsid w:val="0071194E"/>
    <w:rsid w:val="00711ED0"/>
    <w:rsid w:val="00712B76"/>
    <w:rsid w:val="007144C4"/>
    <w:rsid w:val="00715994"/>
    <w:rsid w:val="00715CFD"/>
    <w:rsid w:val="007204D3"/>
    <w:rsid w:val="00720B72"/>
    <w:rsid w:val="00721435"/>
    <w:rsid w:val="00721C9E"/>
    <w:rsid w:val="00722A84"/>
    <w:rsid w:val="00723F4B"/>
    <w:rsid w:val="00725DD6"/>
    <w:rsid w:val="00726461"/>
    <w:rsid w:val="00726B90"/>
    <w:rsid w:val="00727AB7"/>
    <w:rsid w:val="00727AD2"/>
    <w:rsid w:val="00731B34"/>
    <w:rsid w:val="007322B3"/>
    <w:rsid w:val="00732620"/>
    <w:rsid w:val="007331A3"/>
    <w:rsid w:val="007363CB"/>
    <w:rsid w:val="007378E2"/>
    <w:rsid w:val="00737D4D"/>
    <w:rsid w:val="00737D5B"/>
    <w:rsid w:val="007400D3"/>
    <w:rsid w:val="00740FD7"/>
    <w:rsid w:val="00741D04"/>
    <w:rsid w:val="00743C93"/>
    <w:rsid w:val="00743DF6"/>
    <w:rsid w:val="00745DD0"/>
    <w:rsid w:val="007475A7"/>
    <w:rsid w:val="00747EEE"/>
    <w:rsid w:val="00750664"/>
    <w:rsid w:val="0075171E"/>
    <w:rsid w:val="00751B07"/>
    <w:rsid w:val="007528ED"/>
    <w:rsid w:val="00752AAC"/>
    <w:rsid w:val="00753A2D"/>
    <w:rsid w:val="00753B06"/>
    <w:rsid w:val="00753FD6"/>
    <w:rsid w:val="00754405"/>
    <w:rsid w:val="0075465B"/>
    <w:rsid w:val="00756923"/>
    <w:rsid w:val="00757178"/>
    <w:rsid w:val="007578F9"/>
    <w:rsid w:val="007579B0"/>
    <w:rsid w:val="007603E0"/>
    <w:rsid w:val="0076105F"/>
    <w:rsid w:val="00761275"/>
    <w:rsid w:val="007633F2"/>
    <w:rsid w:val="0076436A"/>
    <w:rsid w:val="0076529C"/>
    <w:rsid w:val="00765610"/>
    <w:rsid w:val="00765C6A"/>
    <w:rsid w:val="00765FF3"/>
    <w:rsid w:val="0076760E"/>
    <w:rsid w:val="0076783B"/>
    <w:rsid w:val="00767EFC"/>
    <w:rsid w:val="00767F45"/>
    <w:rsid w:val="00770BCB"/>
    <w:rsid w:val="00770CDB"/>
    <w:rsid w:val="007710BE"/>
    <w:rsid w:val="007724B6"/>
    <w:rsid w:val="00775C98"/>
    <w:rsid w:val="0077613B"/>
    <w:rsid w:val="00776505"/>
    <w:rsid w:val="00776FCA"/>
    <w:rsid w:val="00780B3D"/>
    <w:rsid w:val="007812ED"/>
    <w:rsid w:val="007833B0"/>
    <w:rsid w:val="007848B6"/>
    <w:rsid w:val="00784D29"/>
    <w:rsid w:val="007854E7"/>
    <w:rsid w:val="00785B1F"/>
    <w:rsid w:val="00786A4E"/>
    <w:rsid w:val="00786DF8"/>
    <w:rsid w:val="00786F27"/>
    <w:rsid w:val="00787DDC"/>
    <w:rsid w:val="007915AC"/>
    <w:rsid w:val="00793894"/>
    <w:rsid w:val="0079392A"/>
    <w:rsid w:val="00793A43"/>
    <w:rsid w:val="00793EF9"/>
    <w:rsid w:val="00794172"/>
    <w:rsid w:val="00794F18"/>
    <w:rsid w:val="00797771"/>
    <w:rsid w:val="007A16A3"/>
    <w:rsid w:val="007A287C"/>
    <w:rsid w:val="007A7FC2"/>
    <w:rsid w:val="007B0738"/>
    <w:rsid w:val="007B0EB3"/>
    <w:rsid w:val="007B2EC2"/>
    <w:rsid w:val="007B31FA"/>
    <w:rsid w:val="007B3347"/>
    <w:rsid w:val="007B33FD"/>
    <w:rsid w:val="007B4203"/>
    <w:rsid w:val="007B4547"/>
    <w:rsid w:val="007B4BEA"/>
    <w:rsid w:val="007B4FFF"/>
    <w:rsid w:val="007B5281"/>
    <w:rsid w:val="007B5605"/>
    <w:rsid w:val="007B6B96"/>
    <w:rsid w:val="007B6CB1"/>
    <w:rsid w:val="007C0007"/>
    <w:rsid w:val="007C17ED"/>
    <w:rsid w:val="007C1A59"/>
    <w:rsid w:val="007C224B"/>
    <w:rsid w:val="007C27EC"/>
    <w:rsid w:val="007C3D06"/>
    <w:rsid w:val="007C3D54"/>
    <w:rsid w:val="007C4612"/>
    <w:rsid w:val="007C497E"/>
    <w:rsid w:val="007C5741"/>
    <w:rsid w:val="007C5CBC"/>
    <w:rsid w:val="007C7AE9"/>
    <w:rsid w:val="007C7BF9"/>
    <w:rsid w:val="007C7C88"/>
    <w:rsid w:val="007C7EBD"/>
    <w:rsid w:val="007D0427"/>
    <w:rsid w:val="007D0C72"/>
    <w:rsid w:val="007D18C9"/>
    <w:rsid w:val="007D1DBA"/>
    <w:rsid w:val="007D246A"/>
    <w:rsid w:val="007D2CB8"/>
    <w:rsid w:val="007D368D"/>
    <w:rsid w:val="007D3762"/>
    <w:rsid w:val="007D3D64"/>
    <w:rsid w:val="007D4882"/>
    <w:rsid w:val="007D6E88"/>
    <w:rsid w:val="007D6FE2"/>
    <w:rsid w:val="007E042C"/>
    <w:rsid w:val="007E1373"/>
    <w:rsid w:val="007E1622"/>
    <w:rsid w:val="007E185C"/>
    <w:rsid w:val="007E19B0"/>
    <w:rsid w:val="007E1BCA"/>
    <w:rsid w:val="007E1E34"/>
    <w:rsid w:val="007E28C0"/>
    <w:rsid w:val="007E3E1B"/>
    <w:rsid w:val="007E4A4A"/>
    <w:rsid w:val="007E5416"/>
    <w:rsid w:val="007E68D1"/>
    <w:rsid w:val="007E6C7A"/>
    <w:rsid w:val="007E7F4F"/>
    <w:rsid w:val="007F0E95"/>
    <w:rsid w:val="007F1BB6"/>
    <w:rsid w:val="007F22BF"/>
    <w:rsid w:val="007F466E"/>
    <w:rsid w:val="007F593B"/>
    <w:rsid w:val="007F6541"/>
    <w:rsid w:val="007F6F2A"/>
    <w:rsid w:val="007F701C"/>
    <w:rsid w:val="008012C5"/>
    <w:rsid w:val="00803460"/>
    <w:rsid w:val="00804BF6"/>
    <w:rsid w:val="00804C3B"/>
    <w:rsid w:val="008062A7"/>
    <w:rsid w:val="0080651D"/>
    <w:rsid w:val="00807286"/>
    <w:rsid w:val="00811057"/>
    <w:rsid w:val="00811820"/>
    <w:rsid w:val="00812FD7"/>
    <w:rsid w:val="008149BD"/>
    <w:rsid w:val="008159D2"/>
    <w:rsid w:val="008163B5"/>
    <w:rsid w:val="00816B11"/>
    <w:rsid w:val="00816BDD"/>
    <w:rsid w:val="008174FC"/>
    <w:rsid w:val="008176A8"/>
    <w:rsid w:val="008206F3"/>
    <w:rsid w:val="00821637"/>
    <w:rsid w:val="0082395B"/>
    <w:rsid w:val="00823E00"/>
    <w:rsid w:val="008247F8"/>
    <w:rsid w:val="00824EA4"/>
    <w:rsid w:val="0082500C"/>
    <w:rsid w:val="0082565D"/>
    <w:rsid w:val="00825D5F"/>
    <w:rsid w:val="0082623A"/>
    <w:rsid w:val="00826D43"/>
    <w:rsid w:val="00826FF1"/>
    <w:rsid w:val="00827F99"/>
    <w:rsid w:val="00830DB5"/>
    <w:rsid w:val="008316EF"/>
    <w:rsid w:val="008317F7"/>
    <w:rsid w:val="008319A1"/>
    <w:rsid w:val="00831C6A"/>
    <w:rsid w:val="00832DC3"/>
    <w:rsid w:val="008338C5"/>
    <w:rsid w:val="00833B38"/>
    <w:rsid w:val="00833C06"/>
    <w:rsid w:val="00833E65"/>
    <w:rsid w:val="0083422A"/>
    <w:rsid w:val="00834425"/>
    <w:rsid w:val="00834784"/>
    <w:rsid w:val="00834ADC"/>
    <w:rsid w:val="008356DC"/>
    <w:rsid w:val="00836219"/>
    <w:rsid w:val="0084098E"/>
    <w:rsid w:val="00841838"/>
    <w:rsid w:val="008418C9"/>
    <w:rsid w:val="00843BEB"/>
    <w:rsid w:val="00844213"/>
    <w:rsid w:val="00844420"/>
    <w:rsid w:val="00845F0F"/>
    <w:rsid w:val="0084750E"/>
    <w:rsid w:val="00850767"/>
    <w:rsid w:val="00850B59"/>
    <w:rsid w:val="00852545"/>
    <w:rsid w:val="00852694"/>
    <w:rsid w:val="008529A9"/>
    <w:rsid w:val="00853369"/>
    <w:rsid w:val="00853A5E"/>
    <w:rsid w:val="00854837"/>
    <w:rsid w:val="008550BB"/>
    <w:rsid w:val="008556B8"/>
    <w:rsid w:val="00856C39"/>
    <w:rsid w:val="00856C79"/>
    <w:rsid w:val="0085723B"/>
    <w:rsid w:val="0085749F"/>
    <w:rsid w:val="008604A1"/>
    <w:rsid w:val="008618FE"/>
    <w:rsid w:val="00862153"/>
    <w:rsid w:val="008641C9"/>
    <w:rsid w:val="00864578"/>
    <w:rsid w:val="00865C32"/>
    <w:rsid w:val="00866977"/>
    <w:rsid w:val="008672DA"/>
    <w:rsid w:val="008673ED"/>
    <w:rsid w:val="00870A3C"/>
    <w:rsid w:val="00870F2E"/>
    <w:rsid w:val="00871CC9"/>
    <w:rsid w:val="00871D79"/>
    <w:rsid w:val="0087224A"/>
    <w:rsid w:val="00873428"/>
    <w:rsid w:val="00874F37"/>
    <w:rsid w:val="00875DB3"/>
    <w:rsid w:val="00875E35"/>
    <w:rsid w:val="00875F33"/>
    <w:rsid w:val="008762F0"/>
    <w:rsid w:val="00877315"/>
    <w:rsid w:val="00877DEC"/>
    <w:rsid w:val="0088042F"/>
    <w:rsid w:val="00880F9D"/>
    <w:rsid w:val="0088103B"/>
    <w:rsid w:val="008812EB"/>
    <w:rsid w:val="00881C7F"/>
    <w:rsid w:val="00882293"/>
    <w:rsid w:val="00882BDF"/>
    <w:rsid w:val="008838BD"/>
    <w:rsid w:val="008838C8"/>
    <w:rsid w:val="008838DF"/>
    <w:rsid w:val="00884DA5"/>
    <w:rsid w:val="0088502D"/>
    <w:rsid w:val="00886639"/>
    <w:rsid w:val="008866B8"/>
    <w:rsid w:val="00886F73"/>
    <w:rsid w:val="00887454"/>
    <w:rsid w:val="0088765C"/>
    <w:rsid w:val="00887958"/>
    <w:rsid w:val="00887F9E"/>
    <w:rsid w:val="0089128E"/>
    <w:rsid w:val="00892E39"/>
    <w:rsid w:val="00892FCA"/>
    <w:rsid w:val="008930C5"/>
    <w:rsid w:val="00893110"/>
    <w:rsid w:val="008938BD"/>
    <w:rsid w:val="00895895"/>
    <w:rsid w:val="00895DDC"/>
    <w:rsid w:val="008968B5"/>
    <w:rsid w:val="00896B5E"/>
    <w:rsid w:val="00897072"/>
    <w:rsid w:val="008A0012"/>
    <w:rsid w:val="008A00CE"/>
    <w:rsid w:val="008A1873"/>
    <w:rsid w:val="008A1A43"/>
    <w:rsid w:val="008A218B"/>
    <w:rsid w:val="008A35B3"/>
    <w:rsid w:val="008A5124"/>
    <w:rsid w:val="008A6820"/>
    <w:rsid w:val="008A77D7"/>
    <w:rsid w:val="008A7884"/>
    <w:rsid w:val="008A7D48"/>
    <w:rsid w:val="008A7DA6"/>
    <w:rsid w:val="008A7E5A"/>
    <w:rsid w:val="008B0214"/>
    <w:rsid w:val="008B3FFF"/>
    <w:rsid w:val="008B49CE"/>
    <w:rsid w:val="008B5229"/>
    <w:rsid w:val="008B71E1"/>
    <w:rsid w:val="008C027B"/>
    <w:rsid w:val="008C2001"/>
    <w:rsid w:val="008C39DD"/>
    <w:rsid w:val="008C4010"/>
    <w:rsid w:val="008C48CC"/>
    <w:rsid w:val="008C4B8C"/>
    <w:rsid w:val="008C5BAF"/>
    <w:rsid w:val="008C6036"/>
    <w:rsid w:val="008C75D2"/>
    <w:rsid w:val="008C7F5B"/>
    <w:rsid w:val="008D130B"/>
    <w:rsid w:val="008D1B01"/>
    <w:rsid w:val="008D258D"/>
    <w:rsid w:val="008D2D83"/>
    <w:rsid w:val="008D2E9B"/>
    <w:rsid w:val="008D2FD5"/>
    <w:rsid w:val="008D3694"/>
    <w:rsid w:val="008D44A9"/>
    <w:rsid w:val="008D4D85"/>
    <w:rsid w:val="008D76EA"/>
    <w:rsid w:val="008E1415"/>
    <w:rsid w:val="008E18A4"/>
    <w:rsid w:val="008E19E6"/>
    <w:rsid w:val="008E1B6A"/>
    <w:rsid w:val="008E30CB"/>
    <w:rsid w:val="008E3FC6"/>
    <w:rsid w:val="008E5F44"/>
    <w:rsid w:val="008E6277"/>
    <w:rsid w:val="008E66EF"/>
    <w:rsid w:val="008F09E4"/>
    <w:rsid w:val="008F127B"/>
    <w:rsid w:val="008F1D2D"/>
    <w:rsid w:val="008F230F"/>
    <w:rsid w:val="008F25F2"/>
    <w:rsid w:val="008F25F8"/>
    <w:rsid w:val="008F2A57"/>
    <w:rsid w:val="008F50A7"/>
    <w:rsid w:val="008F6217"/>
    <w:rsid w:val="008F6712"/>
    <w:rsid w:val="008F67F8"/>
    <w:rsid w:val="008F6CA6"/>
    <w:rsid w:val="008F7CB0"/>
    <w:rsid w:val="00900D7D"/>
    <w:rsid w:val="00900EFA"/>
    <w:rsid w:val="00901199"/>
    <w:rsid w:val="00901386"/>
    <w:rsid w:val="00904F44"/>
    <w:rsid w:val="00905A3E"/>
    <w:rsid w:val="0090691B"/>
    <w:rsid w:val="00906BF9"/>
    <w:rsid w:val="00906D62"/>
    <w:rsid w:val="00907E44"/>
    <w:rsid w:val="00907F22"/>
    <w:rsid w:val="009103B8"/>
    <w:rsid w:val="00912654"/>
    <w:rsid w:val="00913577"/>
    <w:rsid w:val="009208EA"/>
    <w:rsid w:val="009218E3"/>
    <w:rsid w:val="00921D48"/>
    <w:rsid w:val="00921EE7"/>
    <w:rsid w:val="00921FA9"/>
    <w:rsid w:val="0092279E"/>
    <w:rsid w:val="00922BF5"/>
    <w:rsid w:val="00922CA2"/>
    <w:rsid w:val="00923703"/>
    <w:rsid w:val="00923A73"/>
    <w:rsid w:val="00923D7B"/>
    <w:rsid w:val="00924A94"/>
    <w:rsid w:val="00925AB5"/>
    <w:rsid w:val="00926659"/>
    <w:rsid w:val="009271F4"/>
    <w:rsid w:val="009275BF"/>
    <w:rsid w:val="00930261"/>
    <w:rsid w:val="009306E5"/>
    <w:rsid w:val="00930A9A"/>
    <w:rsid w:val="00931672"/>
    <w:rsid w:val="00932638"/>
    <w:rsid w:val="00932766"/>
    <w:rsid w:val="009336C4"/>
    <w:rsid w:val="00933728"/>
    <w:rsid w:val="00933BB3"/>
    <w:rsid w:val="009343D2"/>
    <w:rsid w:val="00937453"/>
    <w:rsid w:val="009378FA"/>
    <w:rsid w:val="00937B5D"/>
    <w:rsid w:val="00940DE7"/>
    <w:rsid w:val="0094126F"/>
    <w:rsid w:val="009418AA"/>
    <w:rsid w:val="00941E02"/>
    <w:rsid w:val="009428D4"/>
    <w:rsid w:val="009439A2"/>
    <w:rsid w:val="00944476"/>
    <w:rsid w:val="00945410"/>
    <w:rsid w:val="00945538"/>
    <w:rsid w:val="00946797"/>
    <w:rsid w:val="009469DF"/>
    <w:rsid w:val="009473CE"/>
    <w:rsid w:val="0094748F"/>
    <w:rsid w:val="00954EDF"/>
    <w:rsid w:val="0095545C"/>
    <w:rsid w:val="00956275"/>
    <w:rsid w:val="009566EB"/>
    <w:rsid w:val="00956D85"/>
    <w:rsid w:val="00957042"/>
    <w:rsid w:val="00960949"/>
    <w:rsid w:val="009621F9"/>
    <w:rsid w:val="00964CBD"/>
    <w:rsid w:val="00964F6F"/>
    <w:rsid w:val="00965E3E"/>
    <w:rsid w:val="00965FEF"/>
    <w:rsid w:val="00966532"/>
    <w:rsid w:val="00967347"/>
    <w:rsid w:val="009678FF"/>
    <w:rsid w:val="0097019F"/>
    <w:rsid w:val="009701DD"/>
    <w:rsid w:val="0097025E"/>
    <w:rsid w:val="00970AFC"/>
    <w:rsid w:val="00970B05"/>
    <w:rsid w:val="00970D02"/>
    <w:rsid w:val="00971BBF"/>
    <w:rsid w:val="00972944"/>
    <w:rsid w:val="009740C7"/>
    <w:rsid w:val="009748A5"/>
    <w:rsid w:val="00975047"/>
    <w:rsid w:val="009762DA"/>
    <w:rsid w:val="0097655C"/>
    <w:rsid w:val="00977EC2"/>
    <w:rsid w:val="009802D7"/>
    <w:rsid w:val="00981759"/>
    <w:rsid w:val="00981B64"/>
    <w:rsid w:val="00981B8D"/>
    <w:rsid w:val="009827EF"/>
    <w:rsid w:val="00982C96"/>
    <w:rsid w:val="00982E80"/>
    <w:rsid w:val="00983B08"/>
    <w:rsid w:val="00983F43"/>
    <w:rsid w:val="00986910"/>
    <w:rsid w:val="009871F3"/>
    <w:rsid w:val="00987325"/>
    <w:rsid w:val="009901D3"/>
    <w:rsid w:val="0099076D"/>
    <w:rsid w:val="009910F5"/>
    <w:rsid w:val="00991117"/>
    <w:rsid w:val="00991844"/>
    <w:rsid w:val="00992D36"/>
    <w:rsid w:val="00993897"/>
    <w:rsid w:val="00993EFC"/>
    <w:rsid w:val="00994551"/>
    <w:rsid w:val="00994D07"/>
    <w:rsid w:val="00994F4E"/>
    <w:rsid w:val="00994F6F"/>
    <w:rsid w:val="00995300"/>
    <w:rsid w:val="0099538E"/>
    <w:rsid w:val="0099568C"/>
    <w:rsid w:val="00995FA9"/>
    <w:rsid w:val="00996B06"/>
    <w:rsid w:val="00997FEF"/>
    <w:rsid w:val="009A0520"/>
    <w:rsid w:val="009A1A94"/>
    <w:rsid w:val="009A21EF"/>
    <w:rsid w:val="009A4767"/>
    <w:rsid w:val="009A4CD0"/>
    <w:rsid w:val="009A541C"/>
    <w:rsid w:val="009A790F"/>
    <w:rsid w:val="009B0EA3"/>
    <w:rsid w:val="009B1786"/>
    <w:rsid w:val="009B2121"/>
    <w:rsid w:val="009B27C4"/>
    <w:rsid w:val="009B2FBA"/>
    <w:rsid w:val="009B3129"/>
    <w:rsid w:val="009B38C6"/>
    <w:rsid w:val="009B3F0B"/>
    <w:rsid w:val="009B457F"/>
    <w:rsid w:val="009B601C"/>
    <w:rsid w:val="009B716C"/>
    <w:rsid w:val="009B7987"/>
    <w:rsid w:val="009C11BD"/>
    <w:rsid w:val="009C1C59"/>
    <w:rsid w:val="009C2595"/>
    <w:rsid w:val="009C2AA1"/>
    <w:rsid w:val="009C2FDE"/>
    <w:rsid w:val="009C346F"/>
    <w:rsid w:val="009C4493"/>
    <w:rsid w:val="009C52A8"/>
    <w:rsid w:val="009C5562"/>
    <w:rsid w:val="009C5C74"/>
    <w:rsid w:val="009C698C"/>
    <w:rsid w:val="009C7BF9"/>
    <w:rsid w:val="009D08FF"/>
    <w:rsid w:val="009D21ED"/>
    <w:rsid w:val="009D3888"/>
    <w:rsid w:val="009D3CD3"/>
    <w:rsid w:val="009D4042"/>
    <w:rsid w:val="009D4165"/>
    <w:rsid w:val="009D4B1D"/>
    <w:rsid w:val="009D4B9D"/>
    <w:rsid w:val="009D4F70"/>
    <w:rsid w:val="009D520C"/>
    <w:rsid w:val="009D6259"/>
    <w:rsid w:val="009D6E8B"/>
    <w:rsid w:val="009E0153"/>
    <w:rsid w:val="009E13A1"/>
    <w:rsid w:val="009E1F6A"/>
    <w:rsid w:val="009E2205"/>
    <w:rsid w:val="009E2820"/>
    <w:rsid w:val="009E2E8C"/>
    <w:rsid w:val="009E3215"/>
    <w:rsid w:val="009E32BC"/>
    <w:rsid w:val="009E3CF2"/>
    <w:rsid w:val="009E3DAA"/>
    <w:rsid w:val="009E56D7"/>
    <w:rsid w:val="009F0208"/>
    <w:rsid w:val="009F08E1"/>
    <w:rsid w:val="009F13C3"/>
    <w:rsid w:val="009F14CC"/>
    <w:rsid w:val="009F1AF6"/>
    <w:rsid w:val="009F1D9B"/>
    <w:rsid w:val="009F2365"/>
    <w:rsid w:val="009F248F"/>
    <w:rsid w:val="009F27BE"/>
    <w:rsid w:val="009F34E2"/>
    <w:rsid w:val="009F6E41"/>
    <w:rsid w:val="009F6EA2"/>
    <w:rsid w:val="00A00E54"/>
    <w:rsid w:val="00A01478"/>
    <w:rsid w:val="00A02556"/>
    <w:rsid w:val="00A026ED"/>
    <w:rsid w:val="00A02D68"/>
    <w:rsid w:val="00A036B6"/>
    <w:rsid w:val="00A05EBD"/>
    <w:rsid w:val="00A07507"/>
    <w:rsid w:val="00A07F2F"/>
    <w:rsid w:val="00A1030D"/>
    <w:rsid w:val="00A104F7"/>
    <w:rsid w:val="00A1050B"/>
    <w:rsid w:val="00A10FA7"/>
    <w:rsid w:val="00A11233"/>
    <w:rsid w:val="00A116BB"/>
    <w:rsid w:val="00A1195B"/>
    <w:rsid w:val="00A11C4D"/>
    <w:rsid w:val="00A1211F"/>
    <w:rsid w:val="00A132B2"/>
    <w:rsid w:val="00A1409B"/>
    <w:rsid w:val="00A1451A"/>
    <w:rsid w:val="00A16782"/>
    <w:rsid w:val="00A16B3F"/>
    <w:rsid w:val="00A20C91"/>
    <w:rsid w:val="00A20F0A"/>
    <w:rsid w:val="00A2275F"/>
    <w:rsid w:val="00A227AB"/>
    <w:rsid w:val="00A22A10"/>
    <w:rsid w:val="00A23FE2"/>
    <w:rsid w:val="00A24A73"/>
    <w:rsid w:val="00A24F85"/>
    <w:rsid w:val="00A25240"/>
    <w:rsid w:val="00A258BA"/>
    <w:rsid w:val="00A26883"/>
    <w:rsid w:val="00A30146"/>
    <w:rsid w:val="00A30199"/>
    <w:rsid w:val="00A30B5E"/>
    <w:rsid w:val="00A30B98"/>
    <w:rsid w:val="00A310D8"/>
    <w:rsid w:val="00A326F1"/>
    <w:rsid w:val="00A33DA1"/>
    <w:rsid w:val="00A33F2C"/>
    <w:rsid w:val="00A34A7E"/>
    <w:rsid w:val="00A34E00"/>
    <w:rsid w:val="00A34E21"/>
    <w:rsid w:val="00A3608D"/>
    <w:rsid w:val="00A36CC5"/>
    <w:rsid w:val="00A41DFC"/>
    <w:rsid w:val="00A427CE"/>
    <w:rsid w:val="00A42E10"/>
    <w:rsid w:val="00A4334F"/>
    <w:rsid w:val="00A438D2"/>
    <w:rsid w:val="00A44DA7"/>
    <w:rsid w:val="00A45925"/>
    <w:rsid w:val="00A473F8"/>
    <w:rsid w:val="00A47E26"/>
    <w:rsid w:val="00A50963"/>
    <w:rsid w:val="00A50B4C"/>
    <w:rsid w:val="00A528CA"/>
    <w:rsid w:val="00A535EE"/>
    <w:rsid w:val="00A53A0D"/>
    <w:rsid w:val="00A54397"/>
    <w:rsid w:val="00A54658"/>
    <w:rsid w:val="00A546F2"/>
    <w:rsid w:val="00A54836"/>
    <w:rsid w:val="00A60454"/>
    <w:rsid w:val="00A60AEE"/>
    <w:rsid w:val="00A61960"/>
    <w:rsid w:val="00A61CF8"/>
    <w:rsid w:val="00A634A5"/>
    <w:rsid w:val="00A64534"/>
    <w:rsid w:val="00A647E0"/>
    <w:rsid w:val="00A66889"/>
    <w:rsid w:val="00A672BE"/>
    <w:rsid w:val="00A70B8F"/>
    <w:rsid w:val="00A71006"/>
    <w:rsid w:val="00A72310"/>
    <w:rsid w:val="00A7290F"/>
    <w:rsid w:val="00A7354E"/>
    <w:rsid w:val="00A7416B"/>
    <w:rsid w:val="00A74821"/>
    <w:rsid w:val="00A755AC"/>
    <w:rsid w:val="00A76943"/>
    <w:rsid w:val="00A770E0"/>
    <w:rsid w:val="00A77157"/>
    <w:rsid w:val="00A77366"/>
    <w:rsid w:val="00A776C9"/>
    <w:rsid w:val="00A77F72"/>
    <w:rsid w:val="00A801E2"/>
    <w:rsid w:val="00A81277"/>
    <w:rsid w:val="00A81C3E"/>
    <w:rsid w:val="00A83009"/>
    <w:rsid w:val="00A831D2"/>
    <w:rsid w:val="00A83613"/>
    <w:rsid w:val="00A849B2"/>
    <w:rsid w:val="00A84A81"/>
    <w:rsid w:val="00A851BA"/>
    <w:rsid w:val="00A86DE8"/>
    <w:rsid w:val="00A903EF"/>
    <w:rsid w:val="00A9099D"/>
    <w:rsid w:val="00A90D9B"/>
    <w:rsid w:val="00A91083"/>
    <w:rsid w:val="00A91191"/>
    <w:rsid w:val="00A915CB"/>
    <w:rsid w:val="00A91CC9"/>
    <w:rsid w:val="00A93833"/>
    <w:rsid w:val="00A93AB6"/>
    <w:rsid w:val="00A947CA"/>
    <w:rsid w:val="00A94AEE"/>
    <w:rsid w:val="00A94C9E"/>
    <w:rsid w:val="00A953C4"/>
    <w:rsid w:val="00A956B3"/>
    <w:rsid w:val="00A958F5"/>
    <w:rsid w:val="00A96465"/>
    <w:rsid w:val="00A96715"/>
    <w:rsid w:val="00AA38B8"/>
    <w:rsid w:val="00AA4169"/>
    <w:rsid w:val="00AA63FA"/>
    <w:rsid w:val="00AA6DBF"/>
    <w:rsid w:val="00AA7054"/>
    <w:rsid w:val="00AB3391"/>
    <w:rsid w:val="00AB3CF2"/>
    <w:rsid w:val="00AB4CCC"/>
    <w:rsid w:val="00AC0A26"/>
    <w:rsid w:val="00AC126F"/>
    <w:rsid w:val="00AC1CB2"/>
    <w:rsid w:val="00AC1F7C"/>
    <w:rsid w:val="00AC28FC"/>
    <w:rsid w:val="00AC300F"/>
    <w:rsid w:val="00AC3402"/>
    <w:rsid w:val="00AC41E2"/>
    <w:rsid w:val="00AC47F1"/>
    <w:rsid w:val="00AC4AF8"/>
    <w:rsid w:val="00AC4BF1"/>
    <w:rsid w:val="00AC4EAE"/>
    <w:rsid w:val="00AC5684"/>
    <w:rsid w:val="00AC642E"/>
    <w:rsid w:val="00AC65AB"/>
    <w:rsid w:val="00AC6675"/>
    <w:rsid w:val="00AD0C4C"/>
    <w:rsid w:val="00AD0C89"/>
    <w:rsid w:val="00AD21D2"/>
    <w:rsid w:val="00AD6C87"/>
    <w:rsid w:val="00AD732F"/>
    <w:rsid w:val="00AD7483"/>
    <w:rsid w:val="00AD779F"/>
    <w:rsid w:val="00AD7C99"/>
    <w:rsid w:val="00AE5139"/>
    <w:rsid w:val="00AE54DB"/>
    <w:rsid w:val="00AE589E"/>
    <w:rsid w:val="00AE5A9E"/>
    <w:rsid w:val="00AE5FE5"/>
    <w:rsid w:val="00AE66A7"/>
    <w:rsid w:val="00AE7642"/>
    <w:rsid w:val="00AE7D55"/>
    <w:rsid w:val="00AF4CB0"/>
    <w:rsid w:val="00AF54FE"/>
    <w:rsid w:val="00AF56AF"/>
    <w:rsid w:val="00AF651A"/>
    <w:rsid w:val="00AF6B57"/>
    <w:rsid w:val="00B00286"/>
    <w:rsid w:val="00B009CE"/>
    <w:rsid w:val="00B01394"/>
    <w:rsid w:val="00B0158E"/>
    <w:rsid w:val="00B020B8"/>
    <w:rsid w:val="00B04232"/>
    <w:rsid w:val="00B04D96"/>
    <w:rsid w:val="00B0692D"/>
    <w:rsid w:val="00B0774A"/>
    <w:rsid w:val="00B10678"/>
    <w:rsid w:val="00B113E5"/>
    <w:rsid w:val="00B126D2"/>
    <w:rsid w:val="00B12792"/>
    <w:rsid w:val="00B12BC2"/>
    <w:rsid w:val="00B13A67"/>
    <w:rsid w:val="00B17CCF"/>
    <w:rsid w:val="00B209E6"/>
    <w:rsid w:val="00B20E93"/>
    <w:rsid w:val="00B21A11"/>
    <w:rsid w:val="00B2209B"/>
    <w:rsid w:val="00B22208"/>
    <w:rsid w:val="00B222AF"/>
    <w:rsid w:val="00B223A3"/>
    <w:rsid w:val="00B23471"/>
    <w:rsid w:val="00B23581"/>
    <w:rsid w:val="00B23741"/>
    <w:rsid w:val="00B24672"/>
    <w:rsid w:val="00B24B90"/>
    <w:rsid w:val="00B24C07"/>
    <w:rsid w:val="00B25BF3"/>
    <w:rsid w:val="00B270A9"/>
    <w:rsid w:val="00B301B1"/>
    <w:rsid w:val="00B30209"/>
    <w:rsid w:val="00B306B8"/>
    <w:rsid w:val="00B3169B"/>
    <w:rsid w:val="00B32E2E"/>
    <w:rsid w:val="00B33387"/>
    <w:rsid w:val="00B33782"/>
    <w:rsid w:val="00B33E1B"/>
    <w:rsid w:val="00B34F09"/>
    <w:rsid w:val="00B36060"/>
    <w:rsid w:val="00B3682C"/>
    <w:rsid w:val="00B3686F"/>
    <w:rsid w:val="00B3754A"/>
    <w:rsid w:val="00B377E0"/>
    <w:rsid w:val="00B41438"/>
    <w:rsid w:val="00B42C0F"/>
    <w:rsid w:val="00B431F9"/>
    <w:rsid w:val="00B43402"/>
    <w:rsid w:val="00B43556"/>
    <w:rsid w:val="00B43869"/>
    <w:rsid w:val="00B43B2C"/>
    <w:rsid w:val="00B44F50"/>
    <w:rsid w:val="00B45914"/>
    <w:rsid w:val="00B46589"/>
    <w:rsid w:val="00B471E7"/>
    <w:rsid w:val="00B47AE5"/>
    <w:rsid w:val="00B50D2E"/>
    <w:rsid w:val="00B516F5"/>
    <w:rsid w:val="00B532CC"/>
    <w:rsid w:val="00B53C42"/>
    <w:rsid w:val="00B5452B"/>
    <w:rsid w:val="00B54533"/>
    <w:rsid w:val="00B555E7"/>
    <w:rsid w:val="00B55D09"/>
    <w:rsid w:val="00B57DE6"/>
    <w:rsid w:val="00B618D5"/>
    <w:rsid w:val="00B62220"/>
    <w:rsid w:val="00B62D56"/>
    <w:rsid w:val="00B62E93"/>
    <w:rsid w:val="00B63D59"/>
    <w:rsid w:val="00B63EC7"/>
    <w:rsid w:val="00B64CA3"/>
    <w:rsid w:val="00B66632"/>
    <w:rsid w:val="00B712DF"/>
    <w:rsid w:val="00B71DD1"/>
    <w:rsid w:val="00B7380E"/>
    <w:rsid w:val="00B73C27"/>
    <w:rsid w:val="00B74030"/>
    <w:rsid w:val="00B75DDE"/>
    <w:rsid w:val="00B76B9A"/>
    <w:rsid w:val="00B77AF0"/>
    <w:rsid w:val="00B80149"/>
    <w:rsid w:val="00B81008"/>
    <w:rsid w:val="00B816DF"/>
    <w:rsid w:val="00B821EE"/>
    <w:rsid w:val="00B82390"/>
    <w:rsid w:val="00B82B5F"/>
    <w:rsid w:val="00B84689"/>
    <w:rsid w:val="00B84D87"/>
    <w:rsid w:val="00B85087"/>
    <w:rsid w:val="00B87654"/>
    <w:rsid w:val="00B877C2"/>
    <w:rsid w:val="00B87E26"/>
    <w:rsid w:val="00B90ABC"/>
    <w:rsid w:val="00B917F0"/>
    <w:rsid w:val="00B921A9"/>
    <w:rsid w:val="00B92254"/>
    <w:rsid w:val="00B92F10"/>
    <w:rsid w:val="00B931F6"/>
    <w:rsid w:val="00B937ED"/>
    <w:rsid w:val="00B9459E"/>
    <w:rsid w:val="00B95440"/>
    <w:rsid w:val="00B96F93"/>
    <w:rsid w:val="00BA030A"/>
    <w:rsid w:val="00BA09FC"/>
    <w:rsid w:val="00BA0F75"/>
    <w:rsid w:val="00BA1262"/>
    <w:rsid w:val="00BA1A88"/>
    <w:rsid w:val="00BA2FDE"/>
    <w:rsid w:val="00BA4658"/>
    <w:rsid w:val="00BA619B"/>
    <w:rsid w:val="00BA7A37"/>
    <w:rsid w:val="00BB00FC"/>
    <w:rsid w:val="00BB03B3"/>
    <w:rsid w:val="00BB25BE"/>
    <w:rsid w:val="00BB2602"/>
    <w:rsid w:val="00BB2F28"/>
    <w:rsid w:val="00BB409B"/>
    <w:rsid w:val="00BB66C4"/>
    <w:rsid w:val="00BB6A8F"/>
    <w:rsid w:val="00BB736F"/>
    <w:rsid w:val="00BC1182"/>
    <w:rsid w:val="00BC2166"/>
    <w:rsid w:val="00BC30FF"/>
    <w:rsid w:val="00BC345A"/>
    <w:rsid w:val="00BC34E5"/>
    <w:rsid w:val="00BC37A6"/>
    <w:rsid w:val="00BC4330"/>
    <w:rsid w:val="00BC44D0"/>
    <w:rsid w:val="00BC7097"/>
    <w:rsid w:val="00BC76B3"/>
    <w:rsid w:val="00BC7F2F"/>
    <w:rsid w:val="00BD07F5"/>
    <w:rsid w:val="00BD130B"/>
    <w:rsid w:val="00BD2A86"/>
    <w:rsid w:val="00BD2CEB"/>
    <w:rsid w:val="00BD2FBE"/>
    <w:rsid w:val="00BD45C7"/>
    <w:rsid w:val="00BD48C9"/>
    <w:rsid w:val="00BD4AC6"/>
    <w:rsid w:val="00BD686A"/>
    <w:rsid w:val="00BD7238"/>
    <w:rsid w:val="00BD794E"/>
    <w:rsid w:val="00BD7CB4"/>
    <w:rsid w:val="00BE0B7A"/>
    <w:rsid w:val="00BE10DC"/>
    <w:rsid w:val="00BE3EEC"/>
    <w:rsid w:val="00BE5709"/>
    <w:rsid w:val="00BE58E1"/>
    <w:rsid w:val="00BE5E4E"/>
    <w:rsid w:val="00BE5FA7"/>
    <w:rsid w:val="00BE695E"/>
    <w:rsid w:val="00BE6FE7"/>
    <w:rsid w:val="00BE7975"/>
    <w:rsid w:val="00BF042D"/>
    <w:rsid w:val="00BF1F3F"/>
    <w:rsid w:val="00BF3104"/>
    <w:rsid w:val="00BF3483"/>
    <w:rsid w:val="00BF37D5"/>
    <w:rsid w:val="00BF5D01"/>
    <w:rsid w:val="00BF6095"/>
    <w:rsid w:val="00BF74FD"/>
    <w:rsid w:val="00BF7C11"/>
    <w:rsid w:val="00C00115"/>
    <w:rsid w:val="00C0034E"/>
    <w:rsid w:val="00C0128E"/>
    <w:rsid w:val="00C01459"/>
    <w:rsid w:val="00C03AFF"/>
    <w:rsid w:val="00C03F93"/>
    <w:rsid w:val="00C04A38"/>
    <w:rsid w:val="00C04C1E"/>
    <w:rsid w:val="00C05812"/>
    <w:rsid w:val="00C07042"/>
    <w:rsid w:val="00C07545"/>
    <w:rsid w:val="00C10821"/>
    <w:rsid w:val="00C10D22"/>
    <w:rsid w:val="00C11358"/>
    <w:rsid w:val="00C126E4"/>
    <w:rsid w:val="00C12E37"/>
    <w:rsid w:val="00C139E6"/>
    <w:rsid w:val="00C13AA5"/>
    <w:rsid w:val="00C13E96"/>
    <w:rsid w:val="00C148DF"/>
    <w:rsid w:val="00C148E8"/>
    <w:rsid w:val="00C14AD2"/>
    <w:rsid w:val="00C1527D"/>
    <w:rsid w:val="00C159BF"/>
    <w:rsid w:val="00C15EE6"/>
    <w:rsid w:val="00C16C84"/>
    <w:rsid w:val="00C17174"/>
    <w:rsid w:val="00C1744B"/>
    <w:rsid w:val="00C177AB"/>
    <w:rsid w:val="00C21B7E"/>
    <w:rsid w:val="00C233F9"/>
    <w:rsid w:val="00C23420"/>
    <w:rsid w:val="00C234F2"/>
    <w:rsid w:val="00C237C7"/>
    <w:rsid w:val="00C2434C"/>
    <w:rsid w:val="00C24673"/>
    <w:rsid w:val="00C24C27"/>
    <w:rsid w:val="00C24D6B"/>
    <w:rsid w:val="00C251F7"/>
    <w:rsid w:val="00C25A3C"/>
    <w:rsid w:val="00C25B45"/>
    <w:rsid w:val="00C267F1"/>
    <w:rsid w:val="00C320E6"/>
    <w:rsid w:val="00C32B36"/>
    <w:rsid w:val="00C3341F"/>
    <w:rsid w:val="00C3392B"/>
    <w:rsid w:val="00C3393F"/>
    <w:rsid w:val="00C34CBE"/>
    <w:rsid w:val="00C34E17"/>
    <w:rsid w:val="00C363D5"/>
    <w:rsid w:val="00C373D8"/>
    <w:rsid w:val="00C40810"/>
    <w:rsid w:val="00C40886"/>
    <w:rsid w:val="00C41553"/>
    <w:rsid w:val="00C424F6"/>
    <w:rsid w:val="00C42854"/>
    <w:rsid w:val="00C436BF"/>
    <w:rsid w:val="00C43A6C"/>
    <w:rsid w:val="00C4559F"/>
    <w:rsid w:val="00C45BC1"/>
    <w:rsid w:val="00C45D40"/>
    <w:rsid w:val="00C47943"/>
    <w:rsid w:val="00C47E2B"/>
    <w:rsid w:val="00C50BB5"/>
    <w:rsid w:val="00C516F8"/>
    <w:rsid w:val="00C51A80"/>
    <w:rsid w:val="00C5280E"/>
    <w:rsid w:val="00C52CAA"/>
    <w:rsid w:val="00C534B2"/>
    <w:rsid w:val="00C536B0"/>
    <w:rsid w:val="00C537A3"/>
    <w:rsid w:val="00C53EF9"/>
    <w:rsid w:val="00C556AC"/>
    <w:rsid w:val="00C5736A"/>
    <w:rsid w:val="00C603CF"/>
    <w:rsid w:val="00C606A2"/>
    <w:rsid w:val="00C614CC"/>
    <w:rsid w:val="00C6168C"/>
    <w:rsid w:val="00C61EBC"/>
    <w:rsid w:val="00C62F75"/>
    <w:rsid w:val="00C63B11"/>
    <w:rsid w:val="00C657FC"/>
    <w:rsid w:val="00C65940"/>
    <w:rsid w:val="00C66013"/>
    <w:rsid w:val="00C66A8D"/>
    <w:rsid w:val="00C67C15"/>
    <w:rsid w:val="00C67F3C"/>
    <w:rsid w:val="00C67FA0"/>
    <w:rsid w:val="00C70852"/>
    <w:rsid w:val="00C7088B"/>
    <w:rsid w:val="00C70CDA"/>
    <w:rsid w:val="00C720B2"/>
    <w:rsid w:val="00C7216C"/>
    <w:rsid w:val="00C724CC"/>
    <w:rsid w:val="00C7316F"/>
    <w:rsid w:val="00C73342"/>
    <w:rsid w:val="00C7380F"/>
    <w:rsid w:val="00C742E0"/>
    <w:rsid w:val="00C74388"/>
    <w:rsid w:val="00C7455E"/>
    <w:rsid w:val="00C74B83"/>
    <w:rsid w:val="00C74CD8"/>
    <w:rsid w:val="00C754A9"/>
    <w:rsid w:val="00C7731E"/>
    <w:rsid w:val="00C77C4D"/>
    <w:rsid w:val="00C807F8"/>
    <w:rsid w:val="00C80C9E"/>
    <w:rsid w:val="00C81D8F"/>
    <w:rsid w:val="00C8243C"/>
    <w:rsid w:val="00C8300F"/>
    <w:rsid w:val="00C8331E"/>
    <w:rsid w:val="00C8352E"/>
    <w:rsid w:val="00C836F1"/>
    <w:rsid w:val="00C84E6A"/>
    <w:rsid w:val="00C85BB4"/>
    <w:rsid w:val="00C86158"/>
    <w:rsid w:val="00C86240"/>
    <w:rsid w:val="00C87FE0"/>
    <w:rsid w:val="00C90583"/>
    <w:rsid w:val="00C90C03"/>
    <w:rsid w:val="00C90D94"/>
    <w:rsid w:val="00C92AFC"/>
    <w:rsid w:val="00C92F12"/>
    <w:rsid w:val="00C940A8"/>
    <w:rsid w:val="00C949BD"/>
    <w:rsid w:val="00C94C3B"/>
    <w:rsid w:val="00C9583F"/>
    <w:rsid w:val="00C967A7"/>
    <w:rsid w:val="00C96B96"/>
    <w:rsid w:val="00CA03B1"/>
    <w:rsid w:val="00CA0BFF"/>
    <w:rsid w:val="00CA0CFA"/>
    <w:rsid w:val="00CA134B"/>
    <w:rsid w:val="00CA1DFA"/>
    <w:rsid w:val="00CA2809"/>
    <w:rsid w:val="00CA2CFA"/>
    <w:rsid w:val="00CA5199"/>
    <w:rsid w:val="00CA5767"/>
    <w:rsid w:val="00CA5F38"/>
    <w:rsid w:val="00CA5FC4"/>
    <w:rsid w:val="00CA6152"/>
    <w:rsid w:val="00CA6E8D"/>
    <w:rsid w:val="00CA75C1"/>
    <w:rsid w:val="00CB01C0"/>
    <w:rsid w:val="00CB0868"/>
    <w:rsid w:val="00CB1119"/>
    <w:rsid w:val="00CB19B5"/>
    <w:rsid w:val="00CB1C6F"/>
    <w:rsid w:val="00CB25DA"/>
    <w:rsid w:val="00CB61A9"/>
    <w:rsid w:val="00CB6B35"/>
    <w:rsid w:val="00CB7B63"/>
    <w:rsid w:val="00CB7F78"/>
    <w:rsid w:val="00CC0627"/>
    <w:rsid w:val="00CC0E72"/>
    <w:rsid w:val="00CC3F5E"/>
    <w:rsid w:val="00CC4E21"/>
    <w:rsid w:val="00CC6E36"/>
    <w:rsid w:val="00CC7C3B"/>
    <w:rsid w:val="00CC7D2F"/>
    <w:rsid w:val="00CD1772"/>
    <w:rsid w:val="00CD1FC4"/>
    <w:rsid w:val="00CD2497"/>
    <w:rsid w:val="00CD2DD1"/>
    <w:rsid w:val="00CD445B"/>
    <w:rsid w:val="00CD45C2"/>
    <w:rsid w:val="00CD461F"/>
    <w:rsid w:val="00CD5669"/>
    <w:rsid w:val="00CD5819"/>
    <w:rsid w:val="00CD6327"/>
    <w:rsid w:val="00CD7295"/>
    <w:rsid w:val="00CE0CD6"/>
    <w:rsid w:val="00CE0D0E"/>
    <w:rsid w:val="00CE161A"/>
    <w:rsid w:val="00CE240A"/>
    <w:rsid w:val="00CE34D0"/>
    <w:rsid w:val="00CE3D18"/>
    <w:rsid w:val="00CE48E7"/>
    <w:rsid w:val="00CE535E"/>
    <w:rsid w:val="00CE6245"/>
    <w:rsid w:val="00CE73E3"/>
    <w:rsid w:val="00CE7896"/>
    <w:rsid w:val="00CE7A97"/>
    <w:rsid w:val="00CF0654"/>
    <w:rsid w:val="00CF0820"/>
    <w:rsid w:val="00CF0CE9"/>
    <w:rsid w:val="00CF2BDB"/>
    <w:rsid w:val="00CF4C1B"/>
    <w:rsid w:val="00CF6BF3"/>
    <w:rsid w:val="00CF72E0"/>
    <w:rsid w:val="00D000DD"/>
    <w:rsid w:val="00D005D0"/>
    <w:rsid w:val="00D0153F"/>
    <w:rsid w:val="00D040F4"/>
    <w:rsid w:val="00D0471E"/>
    <w:rsid w:val="00D05062"/>
    <w:rsid w:val="00D05107"/>
    <w:rsid w:val="00D06608"/>
    <w:rsid w:val="00D07D4E"/>
    <w:rsid w:val="00D07F5E"/>
    <w:rsid w:val="00D100A9"/>
    <w:rsid w:val="00D12AA6"/>
    <w:rsid w:val="00D13259"/>
    <w:rsid w:val="00D13E0B"/>
    <w:rsid w:val="00D13E0E"/>
    <w:rsid w:val="00D14563"/>
    <w:rsid w:val="00D15937"/>
    <w:rsid w:val="00D15C02"/>
    <w:rsid w:val="00D16423"/>
    <w:rsid w:val="00D16815"/>
    <w:rsid w:val="00D1771F"/>
    <w:rsid w:val="00D2008A"/>
    <w:rsid w:val="00D20B01"/>
    <w:rsid w:val="00D21847"/>
    <w:rsid w:val="00D21E4C"/>
    <w:rsid w:val="00D2219F"/>
    <w:rsid w:val="00D250FA"/>
    <w:rsid w:val="00D26362"/>
    <w:rsid w:val="00D266FA"/>
    <w:rsid w:val="00D2799D"/>
    <w:rsid w:val="00D27AE8"/>
    <w:rsid w:val="00D308ED"/>
    <w:rsid w:val="00D317D0"/>
    <w:rsid w:val="00D319B9"/>
    <w:rsid w:val="00D32EA2"/>
    <w:rsid w:val="00D36199"/>
    <w:rsid w:val="00D36B6D"/>
    <w:rsid w:val="00D36B94"/>
    <w:rsid w:val="00D36E22"/>
    <w:rsid w:val="00D36F9C"/>
    <w:rsid w:val="00D37AA9"/>
    <w:rsid w:val="00D40060"/>
    <w:rsid w:val="00D405A2"/>
    <w:rsid w:val="00D4129B"/>
    <w:rsid w:val="00D4155B"/>
    <w:rsid w:val="00D430A9"/>
    <w:rsid w:val="00D4381F"/>
    <w:rsid w:val="00D447D4"/>
    <w:rsid w:val="00D447DF"/>
    <w:rsid w:val="00D4558C"/>
    <w:rsid w:val="00D46164"/>
    <w:rsid w:val="00D461D9"/>
    <w:rsid w:val="00D46A2A"/>
    <w:rsid w:val="00D47D70"/>
    <w:rsid w:val="00D5228D"/>
    <w:rsid w:val="00D52845"/>
    <w:rsid w:val="00D54946"/>
    <w:rsid w:val="00D54E84"/>
    <w:rsid w:val="00D568E1"/>
    <w:rsid w:val="00D56D49"/>
    <w:rsid w:val="00D57D61"/>
    <w:rsid w:val="00D57E08"/>
    <w:rsid w:val="00D6406C"/>
    <w:rsid w:val="00D64A40"/>
    <w:rsid w:val="00D65022"/>
    <w:rsid w:val="00D65FEF"/>
    <w:rsid w:val="00D67981"/>
    <w:rsid w:val="00D67BCE"/>
    <w:rsid w:val="00D703C8"/>
    <w:rsid w:val="00D70970"/>
    <w:rsid w:val="00D70DBC"/>
    <w:rsid w:val="00D716AB"/>
    <w:rsid w:val="00D71C8E"/>
    <w:rsid w:val="00D753C9"/>
    <w:rsid w:val="00D762E1"/>
    <w:rsid w:val="00D7694F"/>
    <w:rsid w:val="00D76C7B"/>
    <w:rsid w:val="00D7741F"/>
    <w:rsid w:val="00D77486"/>
    <w:rsid w:val="00D775C4"/>
    <w:rsid w:val="00D77C81"/>
    <w:rsid w:val="00D80861"/>
    <w:rsid w:val="00D8086D"/>
    <w:rsid w:val="00D818B1"/>
    <w:rsid w:val="00D82DF1"/>
    <w:rsid w:val="00D83126"/>
    <w:rsid w:val="00D83BCF"/>
    <w:rsid w:val="00D84703"/>
    <w:rsid w:val="00D84ED2"/>
    <w:rsid w:val="00D85205"/>
    <w:rsid w:val="00D85A9F"/>
    <w:rsid w:val="00D87FA1"/>
    <w:rsid w:val="00D9005B"/>
    <w:rsid w:val="00D90D27"/>
    <w:rsid w:val="00D91DFB"/>
    <w:rsid w:val="00D91F52"/>
    <w:rsid w:val="00D9429F"/>
    <w:rsid w:val="00D9537E"/>
    <w:rsid w:val="00D9557A"/>
    <w:rsid w:val="00D95A23"/>
    <w:rsid w:val="00D95BA5"/>
    <w:rsid w:val="00D97D53"/>
    <w:rsid w:val="00DA11C2"/>
    <w:rsid w:val="00DA11E1"/>
    <w:rsid w:val="00DA17C8"/>
    <w:rsid w:val="00DA3BD9"/>
    <w:rsid w:val="00DA3FDA"/>
    <w:rsid w:val="00DA42F5"/>
    <w:rsid w:val="00DA4A45"/>
    <w:rsid w:val="00DA559B"/>
    <w:rsid w:val="00DA5E3E"/>
    <w:rsid w:val="00DA5FA8"/>
    <w:rsid w:val="00DA68C2"/>
    <w:rsid w:val="00DA7220"/>
    <w:rsid w:val="00DB0F96"/>
    <w:rsid w:val="00DB1483"/>
    <w:rsid w:val="00DB2036"/>
    <w:rsid w:val="00DB2F87"/>
    <w:rsid w:val="00DB3139"/>
    <w:rsid w:val="00DB399B"/>
    <w:rsid w:val="00DB3B47"/>
    <w:rsid w:val="00DB3CA6"/>
    <w:rsid w:val="00DB3E58"/>
    <w:rsid w:val="00DB4301"/>
    <w:rsid w:val="00DB4307"/>
    <w:rsid w:val="00DB47C3"/>
    <w:rsid w:val="00DB50C0"/>
    <w:rsid w:val="00DB585D"/>
    <w:rsid w:val="00DB5894"/>
    <w:rsid w:val="00DB7F65"/>
    <w:rsid w:val="00DC0579"/>
    <w:rsid w:val="00DC0C7C"/>
    <w:rsid w:val="00DC189E"/>
    <w:rsid w:val="00DC3D72"/>
    <w:rsid w:val="00DC44BD"/>
    <w:rsid w:val="00DC6871"/>
    <w:rsid w:val="00DC6C3F"/>
    <w:rsid w:val="00DC6E00"/>
    <w:rsid w:val="00DD13CD"/>
    <w:rsid w:val="00DD1C38"/>
    <w:rsid w:val="00DD1C93"/>
    <w:rsid w:val="00DD26BC"/>
    <w:rsid w:val="00DD39B0"/>
    <w:rsid w:val="00DD3B43"/>
    <w:rsid w:val="00DD44A6"/>
    <w:rsid w:val="00DD625A"/>
    <w:rsid w:val="00DD7A1C"/>
    <w:rsid w:val="00DD7B67"/>
    <w:rsid w:val="00DE03D1"/>
    <w:rsid w:val="00DE065C"/>
    <w:rsid w:val="00DE0808"/>
    <w:rsid w:val="00DE1DB8"/>
    <w:rsid w:val="00DE3865"/>
    <w:rsid w:val="00DE3F80"/>
    <w:rsid w:val="00DE441A"/>
    <w:rsid w:val="00DE46AE"/>
    <w:rsid w:val="00DE4914"/>
    <w:rsid w:val="00DE7168"/>
    <w:rsid w:val="00DE7C7E"/>
    <w:rsid w:val="00DE7E6A"/>
    <w:rsid w:val="00DF0CA7"/>
    <w:rsid w:val="00DF110A"/>
    <w:rsid w:val="00DF1C90"/>
    <w:rsid w:val="00DF2456"/>
    <w:rsid w:val="00DF25D4"/>
    <w:rsid w:val="00DF2A54"/>
    <w:rsid w:val="00DF2F2C"/>
    <w:rsid w:val="00DF3C9C"/>
    <w:rsid w:val="00DF4AEE"/>
    <w:rsid w:val="00DF4E0D"/>
    <w:rsid w:val="00DF5405"/>
    <w:rsid w:val="00DF5831"/>
    <w:rsid w:val="00E00711"/>
    <w:rsid w:val="00E01371"/>
    <w:rsid w:val="00E021A7"/>
    <w:rsid w:val="00E03248"/>
    <w:rsid w:val="00E035F7"/>
    <w:rsid w:val="00E03D7F"/>
    <w:rsid w:val="00E052A0"/>
    <w:rsid w:val="00E057A3"/>
    <w:rsid w:val="00E06748"/>
    <w:rsid w:val="00E0697E"/>
    <w:rsid w:val="00E078D9"/>
    <w:rsid w:val="00E10DCE"/>
    <w:rsid w:val="00E112A8"/>
    <w:rsid w:val="00E120F0"/>
    <w:rsid w:val="00E13248"/>
    <w:rsid w:val="00E13DC7"/>
    <w:rsid w:val="00E16D35"/>
    <w:rsid w:val="00E16FA2"/>
    <w:rsid w:val="00E17AB6"/>
    <w:rsid w:val="00E205D3"/>
    <w:rsid w:val="00E2082E"/>
    <w:rsid w:val="00E2164A"/>
    <w:rsid w:val="00E23D14"/>
    <w:rsid w:val="00E25728"/>
    <w:rsid w:val="00E260AE"/>
    <w:rsid w:val="00E26AD7"/>
    <w:rsid w:val="00E273CB"/>
    <w:rsid w:val="00E274CD"/>
    <w:rsid w:val="00E300C5"/>
    <w:rsid w:val="00E315B2"/>
    <w:rsid w:val="00E31942"/>
    <w:rsid w:val="00E326C6"/>
    <w:rsid w:val="00E329AC"/>
    <w:rsid w:val="00E33AF1"/>
    <w:rsid w:val="00E34A68"/>
    <w:rsid w:val="00E35D2A"/>
    <w:rsid w:val="00E42041"/>
    <w:rsid w:val="00E425C0"/>
    <w:rsid w:val="00E434AF"/>
    <w:rsid w:val="00E43C5E"/>
    <w:rsid w:val="00E444D1"/>
    <w:rsid w:val="00E44A16"/>
    <w:rsid w:val="00E44A2D"/>
    <w:rsid w:val="00E452F4"/>
    <w:rsid w:val="00E4552A"/>
    <w:rsid w:val="00E51F70"/>
    <w:rsid w:val="00E522C3"/>
    <w:rsid w:val="00E52996"/>
    <w:rsid w:val="00E55066"/>
    <w:rsid w:val="00E56509"/>
    <w:rsid w:val="00E56BE3"/>
    <w:rsid w:val="00E57269"/>
    <w:rsid w:val="00E578B9"/>
    <w:rsid w:val="00E60D7C"/>
    <w:rsid w:val="00E6190B"/>
    <w:rsid w:val="00E62223"/>
    <w:rsid w:val="00E62D0B"/>
    <w:rsid w:val="00E635C5"/>
    <w:rsid w:val="00E6503C"/>
    <w:rsid w:val="00E65CD9"/>
    <w:rsid w:val="00E66D3E"/>
    <w:rsid w:val="00E703BD"/>
    <w:rsid w:val="00E71D76"/>
    <w:rsid w:val="00E720E8"/>
    <w:rsid w:val="00E73412"/>
    <w:rsid w:val="00E73919"/>
    <w:rsid w:val="00E74259"/>
    <w:rsid w:val="00E7428D"/>
    <w:rsid w:val="00E74541"/>
    <w:rsid w:val="00E75683"/>
    <w:rsid w:val="00E76B9B"/>
    <w:rsid w:val="00E76CF7"/>
    <w:rsid w:val="00E8160A"/>
    <w:rsid w:val="00E851A1"/>
    <w:rsid w:val="00E85FF1"/>
    <w:rsid w:val="00E86865"/>
    <w:rsid w:val="00E87DC4"/>
    <w:rsid w:val="00E91673"/>
    <w:rsid w:val="00E92420"/>
    <w:rsid w:val="00E92E3D"/>
    <w:rsid w:val="00E92FD2"/>
    <w:rsid w:val="00E930C6"/>
    <w:rsid w:val="00E9460E"/>
    <w:rsid w:val="00E95231"/>
    <w:rsid w:val="00E956CA"/>
    <w:rsid w:val="00E9582F"/>
    <w:rsid w:val="00E960D6"/>
    <w:rsid w:val="00E961C1"/>
    <w:rsid w:val="00EA00B6"/>
    <w:rsid w:val="00EA1030"/>
    <w:rsid w:val="00EA1FF3"/>
    <w:rsid w:val="00EA273B"/>
    <w:rsid w:val="00EA3FAE"/>
    <w:rsid w:val="00EA51B7"/>
    <w:rsid w:val="00EA51FF"/>
    <w:rsid w:val="00EA6611"/>
    <w:rsid w:val="00EA7DD4"/>
    <w:rsid w:val="00EB0745"/>
    <w:rsid w:val="00EB0E4C"/>
    <w:rsid w:val="00EB1279"/>
    <w:rsid w:val="00EB26EB"/>
    <w:rsid w:val="00EB2791"/>
    <w:rsid w:val="00EB292B"/>
    <w:rsid w:val="00EB2E3A"/>
    <w:rsid w:val="00EB33E6"/>
    <w:rsid w:val="00EB3C88"/>
    <w:rsid w:val="00EB51EE"/>
    <w:rsid w:val="00EB51FF"/>
    <w:rsid w:val="00EB5E36"/>
    <w:rsid w:val="00EB669F"/>
    <w:rsid w:val="00EB6C10"/>
    <w:rsid w:val="00EC0818"/>
    <w:rsid w:val="00EC0AA1"/>
    <w:rsid w:val="00EC41DE"/>
    <w:rsid w:val="00EC634D"/>
    <w:rsid w:val="00EC7D06"/>
    <w:rsid w:val="00ED0331"/>
    <w:rsid w:val="00ED0ADD"/>
    <w:rsid w:val="00ED1D46"/>
    <w:rsid w:val="00ED2865"/>
    <w:rsid w:val="00ED2A09"/>
    <w:rsid w:val="00ED2EEE"/>
    <w:rsid w:val="00ED563D"/>
    <w:rsid w:val="00EE0623"/>
    <w:rsid w:val="00EE0A99"/>
    <w:rsid w:val="00EE0C39"/>
    <w:rsid w:val="00EE110F"/>
    <w:rsid w:val="00EE19CC"/>
    <w:rsid w:val="00EE20C5"/>
    <w:rsid w:val="00EE377B"/>
    <w:rsid w:val="00EE5BD1"/>
    <w:rsid w:val="00EE5E11"/>
    <w:rsid w:val="00EE61B3"/>
    <w:rsid w:val="00EE6F20"/>
    <w:rsid w:val="00EF1368"/>
    <w:rsid w:val="00EF229D"/>
    <w:rsid w:val="00EF3922"/>
    <w:rsid w:val="00EF4077"/>
    <w:rsid w:val="00EF44CB"/>
    <w:rsid w:val="00EF4BEB"/>
    <w:rsid w:val="00EF4CBC"/>
    <w:rsid w:val="00EF521B"/>
    <w:rsid w:val="00EF5BE5"/>
    <w:rsid w:val="00EF63F9"/>
    <w:rsid w:val="00EF680D"/>
    <w:rsid w:val="00EF6920"/>
    <w:rsid w:val="00EF6A35"/>
    <w:rsid w:val="00EF6DA0"/>
    <w:rsid w:val="00EF7343"/>
    <w:rsid w:val="00EF7649"/>
    <w:rsid w:val="00EF7F1D"/>
    <w:rsid w:val="00EF7F5B"/>
    <w:rsid w:val="00F0079B"/>
    <w:rsid w:val="00F00968"/>
    <w:rsid w:val="00F01E84"/>
    <w:rsid w:val="00F026A2"/>
    <w:rsid w:val="00F032B3"/>
    <w:rsid w:val="00F03C74"/>
    <w:rsid w:val="00F03DD9"/>
    <w:rsid w:val="00F04CA4"/>
    <w:rsid w:val="00F051F6"/>
    <w:rsid w:val="00F055BD"/>
    <w:rsid w:val="00F05671"/>
    <w:rsid w:val="00F0567D"/>
    <w:rsid w:val="00F0617C"/>
    <w:rsid w:val="00F061A4"/>
    <w:rsid w:val="00F066EA"/>
    <w:rsid w:val="00F1162E"/>
    <w:rsid w:val="00F117D0"/>
    <w:rsid w:val="00F128A2"/>
    <w:rsid w:val="00F12917"/>
    <w:rsid w:val="00F13E8A"/>
    <w:rsid w:val="00F141E5"/>
    <w:rsid w:val="00F14D15"/>
    <w:rsid w:val="00F15CAD"/>
    <w:rsid w:val="00F16FE8"/>
    <w:rsid w:val="00F1724D"/>
    <w:rsid w:val="00F172C5"/>
    <w:rsid w:val="00F17F43"/>
    <w:rsid w:val="00F22108"/>
    <w:rsid w:val="00F2261F"/>
    <w:rsid w:val="00F22A88"/>
    <w:rsid w:val="00F231BF"/>
    <w:rsid w:val="00F23D91"/>
    <w:rsid w:val="00F26457"/>
    <w:rsid w:val="00F31367"/>
    <w:rsid w:val="00F31922"/>
    <w:rsid w:val="00F31B37"/>
    <w:rsid w:val="00F31EDD"/>
    <w:rsid w:val="00F328CA"/>
    <w:rsid w:val="00F34432"/>
    <w:rsid w:val="00F34E6E"/>
    <w:rsid w:val="00F357E8"/>
    <w:rsid w:val="00F35DA7"/>
    <w:rsid w:val="00F35F01"/>
    <w:rsid w:val="00F36621"/>
    <w:rsid w:val="00F37599"/>
    <w:rsid w:val="00F40D71"/>
    <w:rsid w:val="00F425BE"/>
    <w:rsid w:val="00F43379"/>
    <w:rsid w:val="00F437CF"/>
    <w:rsid w:val="00F44940"/>
    <w:rsid w:val="00F45460"/>
    <w:rsid w:val="00F46761"/>
    <w:rsid w:val="00F46817"/>
    <w:rsid w:val="00F479A9"/>
    <w:rsid w:val="00F507E8"/>
    <w:rsid w:val="00F5136C"/>
    <w:rsid w:val="00F51B4A"/>
    <w:rsid w:val="00F527D9"/>
    <w:rsid w:val="00F52FE8"/>
    <w:rsid w:val="00F530F6"/>
    <w:rsid w:val="00F53152"/>
    <w:rsid w:val="00F534D1"/>
    <w:rsid w:val="00F55C7C"/>
    <w:rsid w:val="00F55CBD"/>
    <w:rsid w:val="00F57062"/>
    <w:rsid w:val="00F57839"/>
    <w:rsid w:val="00F5795B"/>
    <w:rsid w:val="00F57A56"/>
    <w:rsid w:val="00F57DA3"/>
    <w:rsid w:val="00F600D5"/>
    <w:rsid w:val="00F6058A"/>
    <w:rsid w:val="00F60BA5"/>
    <w:rsid w:val="00F60DFD"/>
    <w:rsid w:val="00F61831"/>
    <w:rsid w:val="00F61A47"/>
    <w:rsid w:val="00F63262"/>
    <w:rsid w:val="00F64624"/>
    <w:rsid w:val="00F64CAE"/>
    <w:rsid w:val="00F65B39"/>
    <w:rsid w:val="00F65E13"/>
    <w:rsid w:val="00F65EFB"/>
    <w:rsid w:val="00F67852"/>
    <w:rsid w:val="00F719DA"/>
    <w:rsid w:val="00F71C12"/>
    <w:rsid w:val="00F71C32"/>
    <w:rsid w:val="00F71CEA"/>
    <w:rsid w:val="00F72246"/>
    <w:rsid w:val="00F72312"/>
    <w:rsid w:val="00F7286C"/>
    <w:rsid w:val="00F7287D"/>
    <w:rsid w:val="00F73027"/>
    <w:rsid w:val="00F73568"/>
    <w:rsid w:val="00F73B41"/>
    <w:rsid w:val="00F73C73"/>
    <w:rsid w:val="00F74322"/>
    <w:rsid w:val="00F74347"/>
    <w:rsid w:val="00F74AAF"/>
    <w:rsid w:val="00F75FC1"/>
    <w:rsid w:val="00F76BCF"/>
    <w:rsid w:val="00F770E3"/>
    <w:rsid w:val="00F771D4"/>
    <w:rsid w:val="00F80B8C"/>
    <w:rsid w:val="00F80B92"/>
    <w:rsid w:val="00F80C2A"/>
    <w:rsid w:val="00F80F86"/>
    <w:rsid w:val="00F80F8E"/>
    <w:rsid w:val="00F82900"/>
    <w:rsid w:val="00F8372D"/>
    <w:rsid w:val="00F84036"/>
    <w:rsid w:val="00F84849"/>
    <w:rsid w:val="00F85870"/>
    <w:rsid w:val="00F85A28"/>
    <w:rsid w:val="00F86253"/>
    <w:rsid w:val="00F8720B"/>
    <w:rsid w:val="00F8785C"/>
    <w:rsid w:val="00F87B4C"/>
    <w:rsid w:val="00F90980"/>
    <w:rsid w:val="00F91D9D"/>
    <w:rsid w:val="00F931DE"/>
    <w:rsid w:val="00F93ABD"/>
    <w:rsid w:val="00F95235"/>
    <w:rsid w:val="00F9644B"/>
    <w:rsid w:val="00F96C3F"/>
    <w:rsid w:val="00FA3999"/>
    <w:rsid w:val="00FA3B35"/>
    <w:rsid w:val="00FA40FF"/>
    <w:rsid w:val="00FA6213"/>
    <w:rsid w:val="00FA6E90"/>
    <w:rsid w:val="00FA7001"/>
    <w:rsid w:val="00FA7055"/>
    <w:rsid w:val="00FA70F3"/>
    <w:rsid w:val="00FA724F"/>
    <w:rsid w:val="00FA7E94"/>
    <w:rsid w:val="00FB0734"/>
    <w:rsid w:val="00FB219C"/>
    <w:rsid w:val="00FB3A44"/>
    <w:rsid w:val="00FB3D15"/>
    <w:rsid w:val="00FB43A5"/>
    <w:rsid w:val="00FB586A"/>
    <w:rsid w:val="00FB5F5B"/>
    <w:rsid w:val="00FB770E"/>
    <w:rsid w:val="00FB77FC"/>
    <w:rsid w:val="00FC0313"/>
    <w:rsid w:val="00FC4CAF"/>
    <w:rsid w:val="00FC4D9D"/>
    <w:rsid w:val="00FC522C"/>
    <w:rsid w:val="00FC6C0D"/>
    <w:rsid w:val="00FD029F"/>
    <w:rsid w:val="00FD09A5"/>
    <w:rsid w:val="00FD09D2"/>
    <w:rsid w:val="00FD12A5"/>
    <w:rsid w:val="00FD13D4"/>
    <w:rsid w:val="00FD14AB"/>
    <w:rsid w:val="00FD2106"/>
    <w:rsid w:val="00FD3201"/>
    <w:rsid w:val="00FD3D05"/>
    <w:rsid w:val="00FD51C4"/>
    <w:rsid w:val="00FD52CC"/>
    <w:rsid w:val="00FD53EB"/>
    <w:rsid w:val="00FD53EE"/>
    <w:rsid w:val="00FD58E4"/>
    <w:rsid w:val="00FD646F"/>
    <w:rsid w:val="00FD72CE"/>
    <w:rsid w:val="00FE0FF9"/>
    <w:rsid w:val="00FE164D"/>
    <w:rsid w:val="00FE1968"/>
    <w:rsid w:val="00FE2284"/>
    <w:rsid w:val="00FE266C"/>
    <w:rsid w:val="00FE3043"/>
    <w:rsid w:val="00FE3753"/>
    <w:rsid w:val="00FE4FBF"/>
    <w:rsid w:val="00FE54AC"/>
    <w:rsid w:val="00FE5F82"/>
    <w:rsid w:val="00FE72DD"/>
    <w:rsid w:val="00FE76CE"/>
    <w:rsid w:val="00FE7AB3"/>
    <w:rsid w:val="00FF00DD"/>
    <w:rsid w:val="00FF195D"/>
    <w:rsid w:val="00FF37CE"/>
    <w:rsid w:val="00FF39E4"/>
    <w:rsid w:val="00FF3A1C"/>
    <w:rsid w:val="00FF4B05"/>
    <w:rsid w:val="00FF4D3E"/>
    <w:rsid w:val="00FF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C940E"/>
  <w15:chartTrackingRefBased/>
  <w15:docId w15:val="{63DD425F-103D-4A0C-A7D7-C3E8B742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83126"/>
    <w:pPr>
      <w:spacing w:after="200" w:line="312" w:lineRule="auto"/>
    </w:pPr>
    <w:rPr>
      <w:rFonts w:ascii="Poppins" w:hAnsi="Poppins"/>
      <w:color w:val="15191B" w:themeColor="background2" w:themeShade="1A"/>
      <w:sz w:val="21"/>
    </w:rPr>
  </w:style>
  <w:style w:type="paragraph" w:styleId="Heading1">
    <w:name w:val="heading 1"/>
    <w:basedOn w:val="TOC1"/>
    <w:next w:val="Normal"/>
    <w:link w:val="Heading1Char"/>
    <w:uiPriority w:val="9"/>
    <w:qFormat/>
    <w:rsid w:val="00D83126"/>
    <w:pPr>
      <w:spacing w:before="0" w:after="120"/>
      <w:ind w:left="0" w:firstLine="0"/>
      <w:jc w:val="left"/>
      <w:outlineLvl w:val="0"/>
    </w:pPr>
    <w:rPr>
      <w:rFonts w:ascii="Poppins SemiBold" w:hAnsi="Poppins SemiBold"/>
      <w:b/>
      <w:color w:val="00005F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26"/>
    <w:pPr>
      <w:keepNext/>
      <w:keepLines/>
      <w:spacing w:after="180" w:line="240" w:lineRule="auto"/>
      <w:outlineLvl w:val="1"/>
    </w:pPr>
    <w:rPr>
      <w:rFonts w:eastAsiaTheme="majorEastAsia" w:cstheme="majorBidi"/>
      <w:color w:val="00005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126"/>
    <w:pPr>
      <w:keepNext/>
      <w:keepLines/>
      <w:spacing w:after="120"/>
      <w:outlineLvl w:val="2"/>
    </w:pPr>
    <w:rPr>
      <w:rFonts w:eastAsiaTheme="majorEastAsia" w:cstheme="majorBidi"/>
      <w:color w:val="00005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17DE"/>
    <w:pPr>
      <w:keepNext/>
      <w:keepLines/>
      <w:numPr>
        <w:numId w:val="2"/>
      </w:numPr>
      <w:ind w:left="357" w:hanging="357"/>
      <w:contextualSpacing/>
      <w:outlineLvl w:val="3"/>
    </w:pPr>
    <w:rPr>
      <w:rFonts w:eastAsiaTheme="majorEastAsia" w:cstheme="majorBidi"/>
      <w:iCs/>
      <w:color w:val="1E254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4517DE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1E254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17DE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color w:val="1E254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17DE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i/>
      <w:iCs/>
      <w:color w:val="1E254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67D"/>
    <w:pPr>
      <w:keepNext/>
      <w:keepLines/>
      <w:numPr>
        <w:ilvl w:val="7"/>
        <w:numId w:val="1"/>
      </w:numPr>
      <w:spacing w:before="40" w:after="0"/>
      <w:outlineLvl w:val="7"/>
    </w:pPr>
    <w:rPr>
      <w:rFonts w:eastAsiaTheme="majorEastAsia" w:cstheme="majorBidi"/>
      <w:color w:val="000080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67D"/>
    <w:pPr>
      <w:keepNext/>
      <w:keepLines/>
      <w:numPr>
        <w:ilvl w:val="8"/>
        <w:numId w:val="1"/>
      </w:numPr>
      <w:spacing w:before="40" w:after="0"/>
      <w:outlineLvl w:val="8"/>
    </w:pPr>
    <w:rPr>
      <w:rFonts w:eastAsiaTheme="majorEastAsia" w:cstheme="majorBidi"/>
      <w:i/>
      <w:iCs/>
      <w:color w:val="000080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C4BF1"/>
    <w:pPr>
      <w:tabs>
        <w:tab w:val="right" w:leader="dot" w:pos="9060"/>
      </w:tabs>
      <w:spacing w:before="120" w:after="60" w:line="240" w:lineRule="auto"/>
      <w:ind w:left="567" w:hanging="567"/>
      <w:jc w:val="right"/>
    </w:pPr>
    <w:rPr>
      <w:rFonts w:ascii="Proxima Nova Medium" w:hAnsi="Proxima Nova Medium"/>
      <w:noProof/>
      <w:color w:val="1E2544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83126"/>
    <w:rPr>
      <w:rFonts w:ascii="Poppins SemiBold" w:hAnsi="Poppins SemiBold"/>
      <w:b/>
      <w:noProof/>
      <w:color w:val="00005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83126"/>
    <w:rPr>
      <w:rFonts w:ascii="Poppins" w:eastAsiaTheme="majorEastAsia" w:hAnsi="Poppins" w:cstheme="majorBidi"/>
      <w:color w:val="00005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3126"/>
    <w:rPr>
      <w:rFonts w:ascii="Poppins" w:eastAsiaTheme="majorEastAsia" w:hAnsi="Poppins" w:cstheme="majorBidi"/>
      <w:color w:val="00005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517DE"/>
    <w:rPr>
      <w:rFonts w:ascii="Poppins" w:eastAsiaTheme="majorEastAsia" w:hAnsi="Poppins" w:cstheme="majorBidi"/>
      <w:iCs/>
      <w:color w:val="1E2544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17DE"/>
    <w:rPr>
      <w:rFonts w:ascii="Poppins" w:eastAsiaTheme="majorEastAsia" w:hAnsi="Poppins" w:cstheme="majorBidi"/>
      <w:color w:val="1E2544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17DE"/>
    <w:rPr>
      <w:rFonts w:ascii="Poppins" w:eastAsiaTheme="majorEastAsia" w:hAnsi="Poppins" w:cstheme="majorBidi"/>
      <w:i/>
      <w:iCs/>
      <w:color w:val="1E2544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67D"/>
    <w:rPr>
      <w:rFonts w:ascii="Poppins" w:eastAsiaTheme="majorEastAsia" w:hAnsi="Poppins" w:cstheme="majorBidi"/>
      <w:color w:val="000080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67D"/>
    <w:rPr>
      <w:rFonts w:ascii="Poppins" w:eastAsiaTheme="majorEastAsia" w:hAnsi="Poppins" w:cstheme="majorBidi"/>
      <w:i/>
      <w:iCs/>
      <w:color w:val="000080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0C72"/>
    <w:pPr>
      <w:tabs>
        <w:tab w:val="center" w:pos="4513"/>
        <w:tab w:val="right" w:pos="9026"/>
      </w:tabs>
      <w:spacing w:after="0" w:line="240" w:lineRule="auto"/>
    </w:pPr>
    <w:rPr>
      <w:color w:val="1E2544"/>
    </w:rPr>
  </w:style>
  <w:style w:type="character" w:customStyle="1" w:styleId="HeaderChar">
    <w:name w:val="Header Char"/>
    <w:basedOn w:val="DefaultParagraphFont"/>
    <w:link w:val="Header"/>
    <w:uiPriority w:val="99"/>
    <w:rsid w:val="007D0C72"/>
    <w:rPr>
      <w:rFonts w:ascii="Arial" w:hAnsi="Arial"/>
      <w:color w:val="1E2544"/>
      <w:sz w:val="21"/>
    </w:rPr>
  </w:style>
  <w:style w:type="paragraph" w:styleId="Footer">
    <w:name w:val="footer"/>
    <w:basedOn w:val="Normal"/>
    <w:link w:val="FooterChar"/>
    <w:uiPriority w:val="99"/>
    <w:unhideWhenUsed/>
    <w:rsid w:val="00C51A80"/>
    <w:pPr>
      <w:tabs>
        <w:tab w:val="center" w:pos="4513"/>
        <w:tab w:val="right" w:pos="9026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C51A80"/>
    <w:rPr>
      <w:rFonts w:ascii="Arial" w:hAnsi="Arial"/>
      <w:color w:val="00003C" w:themeColor="text1"/>
      <w:sz w:val="18"/>
    </w:rPr>
  </w:style>
  <w:style w:type="table" w:styleId="TableGrid">
    <w:name w:val="Table Grid"/>
    <w:basedOn w:val="TableNormal"/>
    <w:uiPriority w:val="39"/>
    <w:rsid w:val="00EF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text">
    <w:name w:val="Intro text"/>
    <w:basedOn w:val="Normal"/>
    <w:qFormat/>
    <w:rsid w:val="00D83126"/>
    <w:rPr>
      <w:rFonts w:ascii="Poppins SemiBold" w:hAnsi="Poppins SemiBold"/>
      <w:b/>
      <w:color w:val="00005F"/>
      <w:sz w:val="24"/>
      <w:szCs w:val="28"/>
    </w:rPr>
  </w:style>
  <w:style w:type="paragraph" w:styleId="BodyText">
    <w:name w:val="Body Text"/>
    <w:basedOn w:val="Normal"/>
    <w:link w:val="BodyTextChar"/>
    <w:uiPriority w:val="99"/>
    <w:unhideWhenUsed/>
    <w:qFormat/>
    <w:rsid w:val="006E206D"/>
  </w:style>
  <w:style w:type="character" w:customStyle="1" w:styleId="BodyTextChar">
    <w:name w:val="Body Text Char"/>
    <w:basedOn w:val="DefaultParagraphFont"/>
    <w:link w:val="BodyText"/>
    <w:uiPriority w:val="99"/>
    <w:rsid w:val="006E206D"/>
    <w:rPr>
      <w:rFonts w:ascii="Proxima Nova" w:hAnsi="Proxima Nova"/>
      <w:color w:val="15191B" w:themeColor="background2" w:themeShade="1A"/>
      <w:sz w:val="21"/>
    </w:rPr>
  </w:style>
  <w:style w:type="paragraph" w:customStyle="1" w:styleId="BulletStyle">
    <w:name w:val="Bullet Style"/>
    <w:basedOn w:val="BodyText"/>
    <w:next w:val="BodyText"/>
    <w:qFormat/>
    <w:rsid w:val="004E5905"/>
    <w:pPr>
      <w:numPr>
        <w:numId w:val="3"/>
      </w:numPr>
      <w:contextualSpacing/>
    </w:pPr>
  </w:style>
  <w:style w:type="character" w:styleId="Emphasis">
    <w:name w:val="Emphasis"/>
    <w:basedOn w:val="DefaultParagraphFont"/>
    <w:uiPriority w:val="20"/>
    <w:qFormat/>
    <w:rsid w:val="005B3B9D"/>
    <w:rPr>
      <w:rFonts w:ascii="Proxima Nova" w:hAnsi="Proxima Nova"/>
      <w:b w:val="0"/>
      <w:i/>
      <w:iCs/>
      <w:sz w:val="21"/>
    </w:rPr>
  </w:style>
  <w:style w:type="paragraph" w:customStyle="1" w:styleId="Tablehead">
    <w:name w:val="Table head"/>
    <w:basedOn w:val="Normal"/>
    <w:rsid w:val="00C51A80"/>
    <w:pPr>
      <w:spacing w:before="120" w:after="120" w:line="240" w:lineRule="auto"/>
    </w:pPr>
    <w:rPr>
      <w:color w:val="FFFFFF" w:themeColor="background1"/>
    </w:rPr>
  </w:style>
  <w:style w:type="paragraph" w:customStyle="1" w:styleId="Tablebody">
    <w:name w:val="Table body"/>
    <w:basedOn w:val="Normal"/>
    <w:rsid w:val="0007041F"/>
    <w:pPr>
      <w:spacing w:before="60" w:after="60" w:line="240" w:lineRule="auto"/>
    </w:pPr>
  </w:style>
  <w:style w:type="table" w:styleId="TableGridLight">
    <w:name w:val="Grid Table Light"/>
    <w:basedOn w:val="TableNormal"/>
    <w:uiPriority w:val="40"/>
    <w:rsid w:val="000F57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20C91"/>
    <w:pPr>
      <w:ind w:left="720"/>
      <w:contextualSpacing/>
    </w:pPr>
  </w:style>
  <w:style w:type="paragraph" w:customStyle="1" w:styleId="Numberedlist">
    <w:name w:val="Numbered list"/>
    <w:basedOn w:val="ListParagraph"/>
    <w:rsid w:val="004E5905"/>
    <w:pPr>
      <w:numPr>
        <w:numId w:val="4"/>
      </w:numPr>
    </w:pPr>
    <w:rPr>
      <w:rFonts w:cs="Times New Roman (Body CS)"/>
    </w:rPr>
  </w:style>
  <w:style w:type="paragraph" w:styleId="Caption">
    <w:name w:val="caption"/>
    <w:basedOn w:val="Normal"/>
    <w:next w:val="Normal"/>
    <w:uiPriority w:val="35"/>
    <w:unhideWhenUsed/>
    <w:qFormat/>
    <w:rsid w:val="00B63D59"/>
    <w:pPr>
      <w:spacing w:line="240" w:lineRule="auto"/>
    </w:pPr>
    <w:rPr>
      <w:i/>
      <w:iCs/>
      <w:color w:val="1E2544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126"/>
    <w:rPr>
      <w:rFonts w:ascii="Poppins SemiBold" w:hAnsi="Poppins SemiBold"/>
      <w:b/>
      <w:color w:val="00005F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D83126"/>
    <w:rPr>
      <w:rFonts w:ascii="Poppins SemiBold" w:hAnsi="Poppins SemiBold"/>
      <w:b/>
      <w:color w:val="00005F"/>
      <w:sz w:val="40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D83126"/>
    <w:pPr>
      <w:spacing w:after="0"/>
    </w:pPr>
    <w:rPr>
      <w:rFonts w:ascii="Poppins SemiBold" w:hAnsi="Poppins SemiBold"/>
      <w:b/>
      <w:color w:val="00005F"/>
      <w:sz w:val="72"/>
      <w:szCs w:val="114"/>
    </w:rPr>
  </w:style>
  <w:style w:type="character" w:customStyle="1" w:styleId="TitleChar">
    <w:name w:val="Title Char"/>
    <w:basedOn w:val="DefaultParagraphFont"/>
    <w:link w:val="Title"/>
    <w:uiPriority w:val="10"/>
    <w:rsid w:val="00D83126"/>
    <w:rPr>
      <w:rFonts w:ascii="Poppins SemiBold" w:hAnsi="Poppins SemiBold"/>
      <w:b/>
      <w:color w:val="00005F"/>
      <w:sz w:val="72"/>
      <w:szCs w:val="114"/>
    </w:rPr>
  </w:style>
  <w:style w:type="paragraph" w:styleId="TOC2">
    <w:name w:val="toc 2"/>
    <w:basedOn w:val="Normal"/>
    <w:next w:val="Normal"/>
    <w:autoRedefine/>
    <w:uiPriority w:val="39"/>
    <w:unhideWhenUsed/>
    <w:rsid w:val="0056129C"/>
    <w:pPr>
      <w:tabs>
        <w:tab w:val="left" w:pos="880"/>
        <w:tab w:val="right" w:leader="dot" w:pos="9060"/>
      </w:tabs>
      <w:spacing w:after="60" w:line="240" w:lineRule="auto"/>
      <w:ind w:left="567" w:hanging="567"/>
    </w:pPr>
    <w:rPr>
      <w:noProof/>
      <w:color w:val="1E2544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56129C"/>
    <w:pPr>
      <w:tabs>
        <w:tab w:val="left" w:pos="1320"/>
        <w:tab w:val="right" w:leader="dot" w:pos="9060"/>
      </w:tabs>
      <w:spacing w:after="60" w:line="240" w:lineRule="auto"/>
      <w:ind w:left="1151" w:hanging="709"/>
    </w:pPr>
    <w:rPr>
      <w:noProof/>
      <w:color w:val="1E2544"/>
    </w:rPr>
  </w:style>
  <w:style w:type="character" w:styleId="Hyperlink">
    <w:name w:val="Hyperlink"/>
    <w:basedOn w:val="DefaultParagraphFont"/>
    <w:uiPriority w:val="99"/>
    <w:unhideWhenUsed/>
    <w:rsid w:val="005B3B9D"/>
    <w:rPr>
      <w:rFonts w:ascii="Proxima Nova Medium" w:hAnsi="Proxima Nova Medium"/>
      <w:b w:val="0"/>
      <w:i w:val="0"/>
      <w:color w:val="1E2544"/>
      <w:u w:val="single"/>
    </w:rPr>
  </w:style>
  <w:style w:type="paragraph" w:styleId="TOCHeading">
    <w:name w:val="TOC Heading"/>
    <w:basedOn w:val="Normal"/>
    <w:next w:val="Normal"/>
    <w:uiPriority w:val="39"/>
    <w:unhideWhenUsed/>
    <w:qFormat/>
    <w:rsid w:val="0056129C"/>
    <w:rPr>
      <w:rFonts w:ascii="Proxima Nova Semibold" w:hAnsi="Proxima Nova Semibold"/>
      <w:b/>
      <w:color w:val="1E2544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C80C9E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5B3B9D"/>
    <w:rPr>
      <w:rFonts w:ascii="Proxima Nova" w:hAnsi="Proxima Nova"/>
      <w:b w:val="0"/>
      <w:i/>
      <w:iCs/>
      <w:color w:val="0000AC" w:themeColor="text1" w:themeTint="BF"/>
      <w:sz w:val="21"/>
    </w:rPr>
  </w:style>
  <w:style w:type="character" w:styleId="BookTitle">
    <w:name w:val="Book Title"/>
    <w:uiPriority w:val="33"/>
    <w:qFormat/>
    <w:rsid w:val="005B3B9D"/>
    <w:rPr>
      <w:rFonts w:ascii="Proxima Nova" w:hAnsi="Proxima Nova"/>
      <w:b w:val="0"/>
      <w:i w:val="0"/>
      <w:color w:val="1E2544"/>
    </w:rPr>
  </w:style>
  <w:style w:type="character" w:styleId="Strong">
    <w:name w:val="Strong"/>
    <w:basedOn w:val="DefaultParagraphFont"/>
    <w:uiPriority w:val="22"/>
    <w:qFormat/>
    <w:rsid w:val="005B3B9D"/>
    <w:rPr>
      <w:rFonts w:ascii="Proxima Nova" w:hAnsi="Proxima Nova"/>
      <w:b/>
      <w:bCs/>
      <w:i w:val="0"/>
      <w:sz w:val="21"/>
    </w:rPr>
  </w:style>
  <w:style w:type="paragraph" w:customStyle="1" w:styleId="PullOut">
    <w:name w:val="Pull Out"/>
    <w:basedOn w:val="Normal"/>
    <w:rsid w:val="00D83126"/>
    <w:pPr>
      <w:pBdr>
        <w:top w:val="single" w:sz="24" w:space="6" w:color="00005F"/>
        <w:left w:val="single" w:sz="24" w:space="0" w:color="00005F"/>
        <w:bottom w:val="single" w:sz="24" w:space="6" w:color="00005F"/>
        <w:right w:val="single" w:sz="24" w:space="0" w:color="00005F"/>
      </w:pBdr>
      <w:shd w:val="clear" w:color="auto" w:fill="00005F"/>
      <w:spacing w:before="240" w:after="240" w:line="240" w:lineRule="auto"/>
      <w:jc w:val="center"/>
    </w:pPr>
    <w:rPr>
      <w:color w:val="FFFFFF" w:themeColor="background1"/>
      <w:sz w:val="28"/>
      <w:szCs w:val="32"/>
    </w:rPr>
  </w:style>
  <w:style w:type="table" w:styleId="PlainTable1">
    <w:name w:val="Plain Table 1"/>
    <w:basedOn w:val="TableNormal"/>
    <w:uiPriority w:val="41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martHyperlink">
    <w:name w:val="Smart Hyperlink"/>
    <w:basedOn w:val="DefaultParagraphFont"/>
    <w:uiPriority w:val="99"/>
    <w:unhideWhenUsed/>
    <w:rsid w:val="005B3B9D"/>
    <w:rPr>
      <w:rFonts w:ascii="Proxima Nova" w:hAnsi="Proxima Nova"/>
      <w:b w:val="0"/>
      <w:i w:val="0"/>
      <w:sz w:val="21"/>
      <w:u w:val="dotted"/>
    </w:rPr>
  </w:style>
  <w:style w:type="paragraph" w:styleId="PlainText">
    <w:name w:val="Plain Text"/>
    <w:basedOn w:val="Normal"/>
    <w:link w:val="PlainTextChar"/>
    <w:uiPriority w:val="99"/>
    <w:unhideWhenUsed/>
    <w:rsid w:val="005B3B9D"/>
    <w:pPr>
      <w:spacing w:after="0" w:line="240" w:lineRule="auto"/>
    </w:pPr>
    <w:rPr>
      <w:rFonts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3B9D"/>
    <w:rPr>
      <w:rFonts w:ascii="Proxima Nova" w:hAnsi="Proxima Nova" w:cs="Consolas"/>
      <w:color w:val="15191B" w:themeColor="background2" w:themeShade="1A"/>
      <w:sz w:val="21"/>
      <w:szCs w:val="21"/>
    </w:rPr>
  </w:style>
  <w:style w:type="table" w:styleId="PlainTable2">
    <w:name w:val="Plain Table 2"/>
    <w:basedOn w:val="TableNormal"/>
    <w:uiPriority w:val="42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1D1DFF" w:themeColor="text1" w:themeTint="80"/>
        <w:bottom w:val="single" w:sz="4" w:space="0" w:color="1D1D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D1D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2Vert">
      <w:tblPr/>
      <w:tcPr>
        <w:tcBorders>
          <w:left w:val="single" w:sz="4" w:space="0" w:color="1D1DFF" w:themeColor="text1" w:themeTint="80"/>
          <w:right w:val="single" w:sz="4" w:space="0" w:color="1D1DFF" w:themeColor="text1" w:themeTint="80"/>
        </w:tcBorders>
      </w:tcPr>
    </w:tblStylePr>
    <w:tblStylePr w:type="band1Horz">
      <w:tblPr/>
      <w:tcPr>
        <w:tcBorders>
          <w:top w:val="single" w:sz="4" w:space="0" w:color="1D1DFF" w:themeColor="text1" w:themeTint="80"/>
          <w:bottom w:val="single" w:sz="4" w:space="0" w:color="1D1DF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209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1DF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1DF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1DF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1DF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9E6"/>
    <w:pPr>
      <w:spacing w:after="0" w:line="240" w:lineRule="auto"/>
    </w:pPr>
    <w:tblPr>
      <w:tblStyleRowBandSize w:val="1"/>
      <w:tblStyleColBandSize w:val="1"/>
      <w:tblBorders>
        <w:top w:val="single" w:sz="4" w:space="0" w:color="0000F0" w:themeColor="accent1" w:themeTint="99"/>
        <w:left w:val="single" w:sz="4" w:space="0" w:color="0000F0" w:themeColor="accent1" w:themeTint="99"/>
        <w:bottom w:val="single" w:sz="4" w:space="0" w:color="0000F0" w:themeColor="accent1" w:themeTint="99"/>
        <w:right w:val="single" w:sz="4" w:space="0" w:color="0000F0" w:themeColor="accent1" w:themeTint="99"/>
        <w:insideH w:val="single" w:sz="4" w:space="0" w:color="0000F0" w:themeColor="accent1" w:themeTint="99"/>
        <w:insideV w:val="single" w:sz="4" w:space="0" w:color="000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3C" w:themeColor="accent1"/>
          <w:left w:val="single" w:sz="4" w:space="0" w:color="00003C" w:themeColor="accent1"/>
          <w:bottom w:val="single" w:sz="4" w:space="0" w:color="00003C" w:themeColor="accent1"/>
          <w:right w:val="single" w:sz="4" w:space="0" w:color="00003C" w:themeColor="accent1"/>
          <w:insideH w:val="nil"/>
          <w:insideV w:val="nil"/>
        </w:tcBorders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4" w:space="0" w:color="00003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A5FF" w:themeFill="accent1" w:themeFillTint="33"/>
      </w:tcPr>
    </w:tblStylePr>
    <w:tblStylePr w:type="band1Horz">
      <w:tblPr/>
      <w:tcPr>
        <w:shd w:val="clear" w:color="auto" w:fill="A5A5FF" w:themeFill="accent1" w:themeFillTint="33"/>
      </w:tcPr>
    </w:tblStylePr>
  </w:style>
  <w:style w:type="table" w:styleId="PlainTable3">
    <w:name w:val="Plain Table 3"/>
    <w:basedOn w:val="TableNormal"/>
    <w:uiPriority w:val="43"/>
    <w:rsid w:val="000436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1D1DF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1D1DF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04362B"/>
    <w:pPr>
      <w:spacing w:after="0" w:line="240" w:lineRule="auto"/>
    </w:pPr>
    <w:tblPr>
      <w:tblStyleRowBandSize w:val="1"/>
      <w:tblStyleColBandSize w:val="1"/>
      <w:tblBorders>
        <w:top w:val="single" w:sz="4" w:space="0" w:color="4B4BFF" w:themeColor="text1" w:themeTint="66"/>
        <w:left w:val="single" w:sz="4" w:space="0" w:color="4B4BFF" w:themeColor="text1" w:themeTint="66"/>
        <w:bottom w:val="single" w:sz="4" w:space="0" w:color="4B4BFF" w:themeColor="text1" w:themeTint="66"/>
        <w:right w:val="single" w:sz="4" w:space="0" w:color="4B4BFF" w:themeColor="text1" w:themeTint="66"/>
        <w:insideH w:val="single" w:sz="4" w:space="0" w:color="4B4BFF" w:themeColor="text1" w:themeTint="66"/>
        <w:insideV w:val="single" w:sz="4" w:space="0" w:color="4B4BFF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F0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F0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4362B"/>
    <w:pPr>
      <w:spacing w:after="0" w:line="240" w:lineRule="auto"/>
    </w:pPr>
    <w:rPr>
      <w:rFonts w:ascii="Arial" w:hAnsi="Arial"/>
      <w:color w:val="FFFFFF" w:themeColor="background1"/>
    </w:rPr>
    <w:tblPr>
      <w:tblStyleRowBandSize w:val="1"/>
      <w:tblStyleColBandSize w:val="1"/>
      <w:tblBorders>
        <w:top w:val="single" w:sz="4" w:space="0" w:color="00003C" w:themeColor="accent1"/>
        <w:left w:val="single" w:sz="4" w:space="0" w:color="00003C" w:themeColor="accent1"/>
        <w:bottom w:val="single" w:sz="4" w:space="0" w:color="00003C" w:themeColor="accent1"/>
        <w:right w:val="single" w:sz="4" w:space="0" w:color="00003C" w:themeColor="accent1"/>
        <w:insideH w:val="single" w:sz="4" w:space="0" w:color="00003C" w:themeColor="accent1"/>
        <w:insideV w:val="single" w:sz="4" w:space="0" w:color="00003C" w:themeColor="accent1"/>
      </w:tblBorders>
    </w:tblPr>
    <w:tblStylePr w:type="firstRow">
      <w:pPr>
        <w:jc w:val="left"/>
      </w:pPr>
      <w:rPr>
        <w:rFonts w:ascii="Arial" w:hAnsi="Arial"/>
        <w:b w:val="0"/>
        <w:bCs/>
        <w:color w:val="FFFFFF" w:themeColor="background1"/>
      </w:rPr>
      <w:tblPr/>
      <w:tcPr>
        <w:shd w:val="clear" w:color="auto" w:fill="00003C" w:themeFill="accent1"/>
      </w:tcPr>
    </w:tblStylePr>
    <w:tblStylePr w:type="lastRow">
      <w:rPr>
        <w:b/>
        <w:bCs/>
      </w:rPr>
      <w:tblPr/>
      <w:tcPr>
        <w:tcBorders>
          <w:top w:val="double" w:sz="2" w:space="0" w:color="0000F0" w:themeColor="accent1" w:themeTint="99"/>
        </w:tcBorders>
      </w:tcPr>
    </w:tblStylePr>
    <w:tblStylePr w:type="firstCol">
      <w:rPr>
        <w:rFonts w:ascii="Arial" w:hAnsi="Arial"/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0647B"/>
    <w:pPr>
      <w:spacing w:after="0" w:line="240" w:lineRule="auto"/>
    </w:pPr>
    <w:rPr>
      <w:rFonts w:ascii="Arial" w:hAnsi="Arial"/>
    </w:rPr>
    <w:tblPr>
      <w:tblStyleRowBandSize w:val="1"/>
      <w:tblStyleColBandSize w:val="1"/>
      <w:tblBorders>
        <w:top w:val="single" w:sz="6" w:space="0" w:color="FFCC00" w:themeColor="accent3"/>
        <w:left w:val="single" w:sz="6" w:space="0" w:color="FFCC00" w:themeColor="accent3"/>
        <w:bottom w:val="single" w:sz="6" w:space="0" w:color="FFCC00" w:themeColor="accent3"/>
        <w:right w:val="single" w:sz="6" w:space="0" w:color="FFCC00" w:themeColor="accent3"/>
        <w:insideH w:val="single" w:sz="6" w:space="0" w:color="FFCC00" w:themeColor="accent3"/>
        <w:insideV w:val="single" w:sz="6" w:space="0" w:color="FFCC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C00" w:themeFill="accent3"/>
      </w:tcPr>
    </w:tblStylePr>
    <w:tblStylePr w:type="lastRow">
      <w:rPr>
        <w:b/>
        <w:bCs/>
      </w:rPr>
      <w:tblPr/>
      <w:tcPr>
        <w:tcBorders>
          <w:top w:val="double" w:sz="2" w:space="0" w:color="FFE06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LineNumber">
    <w:name w:val="line number"/>
    <w:basedOn w:val="DefaultParagraphFont"/>
    <w:uiPriority w:val="99"/>
    <w:semiHidden/>
    <w:unhideWhenUsed/>
    <w:rsid w:val="00F71C12"/>
    <w:rPr>
      <w:color w:val="00003C" w:themeColor="text1"/>
    </w:rPr>
  </w:style>
  <w:style w:type="character" w:styleId="IntenseEmphasis">
    <w:name w:val="Intense Emphasis"/>
    <w:basedOn w:val="DefaultParagraphFont"/>
    <w:uiPriority w:val="21"/>
    <w:qFormat/>
    <w:rsid w:val="005B3B9D"/>
    <w:rPr>
      <w:rFonts w:ascii="Proxima Nova Semibold" w:hAnsi="Proxima Nova Semibold"/>
      <w:b/>
      <w:i/>
      <w:iCs/>
      <w:color w:val="1E2544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4D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table" w:customStyle="1" w:styleId="Embertable">
    <w:name w:val="Ember table"/>
    <w:basedOn w:val="TableNormal"/>
    <w:uiPriority w:val="99"/>
    <w:rsid w:val="001764D1"/>
    <w:pPr>
      <w:spacing w:after="0" w:line="240" w:lineRule="auto"/>
    </w:pPr>
    <w:tblPr/>
    <w:tblStylePr w:type="firstRow">
      <w:tblPr/>
      <w:tcPr>
        <w:shd w:val="clear" w:color="auto" w:fill="FF3C00"/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1"/>
    <w:rPr>
      <w:rFonts w:ascii="Times New Roman" w:hAnsi="Times New Roman" w:cs="Times New Roman"/>
      <w:color w:val="15191B" w:themeColor="background2" w:themeShade="1A"/>
      <w:sz w:val="18"/>
      <w:szCs w:val="18"/>
    </w:rPr>
  </w:style>
  <w:style w:type="table" w:customStyle="1" w:styleId="Fueltable">
    <w:name w:val="Fuel table"/>
    <w:basedOn w:val="TableNormal"/>
    <w:uiPriority w:val="99"/>
    <w:rsid w:val="006358A5"/>
    <w:pPr>
      <w:spacing w:after="0" w:line="240" w:lineRule="auto"/>
    </w:pPr>
    <w:tblPr>
      <w:tblBorders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1E2544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9D"/>
    <w:pPr>
      <w:spacing w:before="360" w:after="360"/>
      <w:ind w:left="864" w:right="864"/>
      <w:jc w:val="center"/>
    </w:pPr>
    <w:rPr>
      <w:rFonts w:cs="Times New Roman (Body CS)"/>
      <w:i/>
      <w:iCs/>
      <w:color w:val="1E254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9D"/>
    <w:rPr>
      <w:rFonts w:ascii="Proxima Nova" w:hAnsi="Proxima Nova" w:cs="Times New Roman (Body CS)"/>
      <w:i/>
      <w:iCs/>
      <w:color w:val="1E2544"/>
      <w:sz w:val="21"/>
    </w:rPr>
  </w:style>
  <w:style w:type="character" w:styleId="IntenseReference">
    <w:name w:val="Intense Reference"/>
    <w:basedOn w:val="DefaultParagraphFont"/>
    <w:uiPriority w:val="32"/>
    <w:qFormat/>
    <w:rsid w:val="005B3B9D"/>
    <w:rPr>
      <w:rFonts w:ascii="Proxima Nova Semibold" w:hAnsi="Proxima Nova Semibold"/>
      <w:b/>
      <w:bCs/>
      <w:i w:val="0"/>
      <w:smallCaps/>
      <w:color w:val="1E2544"/>
      <w:spacing w:val="5"/>
    </w:rPr>
  </w:style>
  <w:style w:type="paragraph" w:styleId="BlockText">
    <w:name w:val="Block Text"/>
    <w:basedOn w:val="Normal"/>
    <w:uiPriority w:val="99"/>
    <w:semiHidden/>
    <w:unhideWhenUsed/>
    <w:rsid w:val="004517DE"/>
    <w:pPr>
      <w:pBdr>
        <w:top w:val="single" w:sz="2" w:space="10" w:color="003B61"/>
        <w:left w:val="single" w:sz="2" w:space="10" w:color="003B61"/>
        <w:bottom w:val="single" w:sz="2" w:space="10" w:color="003B61"/>
        <w:right w:val="single" w:sz="2" w:space="10" w:color="003B61"/>
      </w:pBdr>
      <w:ind w:left="1152" w:right="1152"/>
    </w:pPr>
    <w:rPr>
      <w:rFonts w:asciiTheme="minorHAnsi" w:eastAsiaTheme="minorEastAsia" w:hAnsiTheme="minorHAnsi"/>
      <w:i/>
      <w:iCs/>
      <w:color w:val="1E2544"/>
    </w:rPr>
  </w:style>
  <w:style w:type="character" w:styleId="FollowedHyperlink">
    <w:name w:val="FollowedHyperlink"/>
    <w:basedOn w:val="DefaultParagraphFont"/>
    <w:uiPriority w:val="99"/>
    <w:semiHidden/>
    <w:unhideWhenUsed/>
    <w:rsid w:val="004E5905"/>
    <w:rPr>
      <w:color w:val="00003C" w:themeColor="text2"/>
      <w:u w:val="single"/>
    </w:rPr>
  </w:style>
  <w:style w:type="character" w:styleId="SmartLink">
    <w:name w:val="Smart Link"/>
    <w:basedOn w:val="DefaultParagraphFont"/>
    <w:uiPriority w:val="99"/>
    <w:semiHidden/>
    <w:unhideWhenUsed/>
    <w:rsid w:val="00C13AA5"/>
    <w:rPr>
      <w:color w:val="003B61"/>
      <w:u w:val="single"/>
      <w:shd w:val="clear" w:color="auto" w:fill="F3F2F1"/>
    </w:rPr>
  </w:style>
  <w:style w:type="paragraph" w:styleId="NoSpacing">
    <w:name w:val="No Spacing"/>
    <w:uiPriority w:val="1"/>
    <w:qFormat/>
    <w:rsid w:val="005B3B9D"/>
    <w:pPr>
      <w:spacing w:after="0" w:line="240" w:lineRule="auto"/>
    </w:pPr>
    <w:rPr>
      <w:rFonts w:ascii="Proxima Nova" w:eastAsiaTheme="minorEastAsia" w:hAnsi="Proxima Nova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6E206D"/>
  </w:style>
  <w:style w:type="paragraph" w:styleId="FootnoteText">
    <w:name w:val="footnote text"/>
    <w:basedOn w:val="Normal"/>
    <w:link w:val="FootnoteTextChar"/>
    <w:uiPriority w:val="99"/>
    <w:semiHidden/>
    <w:unhideWhenUsed/>
    <w:rsid w:val="007D3D64"/>
    <w:pPr>
      <w:spacing w:after="0" w:line="240" w:lineRule="auto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3D64"/>
    <w:rPr>
      <w:rFonts w:ascii="Proxima Nova" w:hAnsi="Proxima Nova"/>
      <w:color w:val="15191B" w:themeColor="background2" w:themeShade="1A"/>
      <w:sz w:val="18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1838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971A2"/>
    <w:rPr>
      <w:color w:val="605E5C"/>
      <w:shd w:val="clear" w:color="auto" w:fill="E1DFDD"/>
    </w:rPr>
  </w:style>
  <w:style w:type="paragraph" w:customStyle="1" w:styleId="Contactdetails">
    <w:name w:val="Contact details"/>
    <w:basedOn w:val="Normal"/>
    <w:rsid w:val="005971A2"/>
    <w:pPr>
      <w:spacing w:line="276" w:lineRule="auto"/>
    </w:pPr>
    <w:rPr>
      <w:sz w:val="18"/>
      <w:szCs w:val="18"/>
    </w:rPr>
  </w:style>
  <w:style w:type="paragraph" w:customStyle="1" w:styleId="Subject">
    <w:name w:val="Subject"/>
    <w:basedOn w:val="Introtext"/>
    <w:rsid w:val="00D83126"/>
    <w:rPr>
      <w:b w:val="0"/>
    </w:rPr>
  </w:style>
  <w:style w:type="paragraph" w:customStyle="1" w:styleId="Default">
    <w:name w:val="Default"/>
    <w:rsid w:val="00EC0A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ubpara2">
    <w:name w:val="subpara2"/>
    <w:basedOn w:val="Normal"/>
    <w:rsid w:val="00F8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80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0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96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3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568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68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help@carfinanceclaims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lbrook%20User%205\Desktop\Letterhead%20%20WB.dotx" TargetMode="External"/></Relationships>
</file>

<file path=word/theme/theme1.xml><?xml version="1.0" encoding="utf-8"?>
<a:theme xmlns:a="http://schemas.openxmlformats.org/drawingml/2006/main" name="Test">
  <a:themeElements>
    <a:clrScheme name="Frameworx">
      <a:dk1>
        <a:srgbClr val="00003C"/>
      </a:dk1>
      <a:lt1>
        <a:srgbClr val="FFFFFF"/>
      </a:lt1>
      <a:dk2>
        <a:srgbClr val="00003C"/>
      </a:dk2>
      <a:lt2>
        <a:srgbClr val="E9EDEE"/>
      </a:lt2>
      <a:accent1>
        <a:srgbClr val="00003C"/>
      </a:accent1>
      <a:accent2>
        <a:srgbClr val="FFFFFF"/>
      </a:accent2>
      <a:accent3>
        <a:srgbClr val="FFCC00"/>
      </a:accent3>
      <a:accent4>
        <a:srgbClr val="FF5100"/>
      </a:accent4>
      <a:accent5>
        <a:srgbClr val="0BE0B9"/>
      </a:accent5>
      <a:accent6>
        <a:srgbClr val="00003C"/>
      </a:accent6>
      <a:hlink>
        <a:srgbClr val="00003C"/>
      </a:hlink>
      <a:folHlink>
        <a:srgbClr val="00003C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ff2014-1355-4dcd-83a1-2430a411e2af" xsi:nil="true"/>
    <lcf76f155ced4ddcb4097134ff3c332f xmlns="98a8ae70-06f5-454c-a5a9-f9ca3373bf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CDE56B2A9028468197239F8C7A2471" ma:contentTypeVersion="13" ma:contentTypeDescription="Create a new document." ma:contentTypeScope="" ma:versionID="a0fcd88fed3be9a701179fc303283ea2">
  <xsd:schema xmlns:xsd="http://www.w3.org/2001/XMLSchema" xmlns:xs="http://www.w3.org/2001/XMLSchema" xmlns:p="http://schemas.microsoft.com/office/2006/metadata/properties" xmlns:ns2="98a8ae70-06f5-454c-a5a9-f9ca3373bf6f" xmlns:ns3="26ff2014-1355-4dcd-83a1-2430a411e2af" targetNamespace="http://schemas.microsoft.com/office/2006/metadata/properties" ma:root="true" ma:fieldsID="347b297347dfe833e34d6217cb0ef3c2" ns2:_="" ns3:_="">
    <xsd:import namespace="98a8ae70-06f5-454c-a5a9-f9ca3373bf6f"/>
    <xsd:import namespace="26ff2014-1355-4dcd-83a1-2430a411e2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a8ae70-06f5-454c-a5a9-f9ca3373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49e12e9-66f0-4554-aab5-faed25bbb02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ff2014-1355-4dcd-83a1-2430a411e2a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b7a884b-ba78-478a-98a3-f59b9c42e621}" ma:internalName="TaxCatchAll" ma:showField="CatchAllData" ma:web="26ff2014-1355-4dcd-83a1-2430a411e2a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82DDE2-EBD0-442E-BE5A-47D6979AC2D0}">
  <ds:schemaRefs>
    <ds:schemaRef ds:uri="http://schemas.microsoft.com/office/2006/metadata/properties"/>
    <ds:schemaRef ds:uri="http://schemas.microsoft.com/office/infopath/2007/PartnerControls"/>
    <ds:schemaRef ds:uri="26ff2014-1355-4dcd-83a1-2430a411e2af"/>
    <ds:schemaRef ds:uri="98a8ae70-06f5-454c-a5a9-f9ca3373bf6f"/>
  </ds:schemaRefs>
</ds:datastoreItem>
</file>

<file path=customXml/itemProps2.xml><?xml version="1.0" encoding="utf-8"?>
<ds:datastoreItem xmlns:ds="http://schemas.openxmlformats.org/officeDocument/2006/customXml" ds:itemID="{87840D89-8535-411C-AF9F-89E5B993AD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5D5E7-1A2D-A641-87B6-5036C2F1E6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7C28F1-40E9-45C9-8C63-B5179CBFC5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a8ae70-06f5-454c-a5a9-f9ca3373bf6f"/>
    <ds:schemaRef ds:uri="26ff2014-1355-4dcd-83a1-2430a411e2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 WB.dotx</Template>
  <TotalTime>244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Heading 
example here</vt:lpstr>
    </vt:vector>
  </TitlesOfParts>
  <Company/>
  <LinksUpToDate>false</LinksUpToDate>
  <CharactersWithSpaces>909</CharactersWithSpaces>
  <SharedDoc>false</SharedDoc>
  <HLinks>
    <vt:vector size="6" baseType="variant">
      <vt:variant>
        <vt:i4>6619206</vt:i4>
      </vt:variant>
      <vt:variant>
        <vt:i4>0</vt:i4>
      </vt:variant>
      <vt:variant>
        <vt:i4>0</vt:i4>
      </vt:variant>
      <vt:variant>
        <vt:i4>5</vt:i4>
      </vt:variant>
      <vt:variant>
        <vt:lpwstr>mailto:info@hallbrook.claims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Heading 
example here</dc:title>
  <dc:subject>Subtitle example here</dc:subject>
  <dc:creator>Hallbrook User 5</dc:creator>
  <cp:keywords/>
  <dc:description/>
  <cp:lastModifiedBy>Sajan Basra</cp:lastModifiedBy>
  <cp:revision>53</cp:revision>
  <cp:lastPrinted>2024-03-08T14:51:00Z</cp:lastPrinted>
  <dcterms:created xsi:type="dcterms:W3CDTF">2024-10-09T07:44:00Z</dcterms:created>
  <dcterms:modified xsi:type="dcterms:W3CDTF">2024-10-16T10:35:00Z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0x01010099CDE56B2A9028468197239F8C7A2471</vt:lpwstr>
  </property>
</Properties>
</file>