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12741" w14:textId="77777777" w:rsidR="00FC7560" w:rsidRDefault="00FC7560" w:rsidP="00FC7560">
      <w:pPr>
        <w:rPr>
          <w:rFonts w:cs="Poppins"/>
          <w:sz w:val="20"/>
          <w:szCs w:val="20"/>
        </w:rPr>
      </w:pPr>
    </w:p>
    <w:p w14:paraId="6DC1F6D1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44EBBE8E" w14:textId="77777777" w:rsidR="00FC7560" w:rsidRPr="00967347" w:rsidRDefault="00FC7560" w:rsidP="00FC7560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741E3" wp14:editId="0E079E99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31DE4" w14:textId="77777777" w:rsidR="00FC7560" w:rsidRPr="00D47D70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730AC0F4" w14:textId="270978A0" w:rsidR="00FC7560" w:rsidRPr="007C71CA" w:rsidRDefault="00FC7560" w:rsidP="00FC756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7C71CA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address}</w:t>
                            </w:r>
                          </w:p>
                          <w:bookmarkEnd w:id="0"/>
                          <w:bookmarkEnd w:id="1"/>
                          <w:p w14:paraId="7E994CB8" w14:textId="77777777" w:rsidR="00FC7560" w:rsidRPr="00D47D70" w:rsidRDefault="00FC7560" w:rsidP="00FC7560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41E3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6ED31DE4" w14:textId="77777777" w:rsidR="00FC7560" w:rsidRPr="00D47D70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lastName</w:t>
                      </w:r>
                      <w:proofErr w:type="spellEnd"/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730AC0F4" w14:textId="270978A0" w:rsidR="00FC7560" w:rsidRPr="007C71CA" w:rsidRDefault="00FC7560" w:rsidP="00FC756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7C71CA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address}</w:t>
                      </w:r>
                    </w:p>
                    <w:bookmarkEnd w:id="2"/>
                    <w:bookmarkEnd w:id="3"/>
                    <w:p w14:paraId="7E994CB8" w14:textId="77777777" w:rsidR="00FC7560" w:rsidRPr="00D47D70" w:rsidRDefault="00FC7560" w:rsidP="00FC7560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FA348A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73BE5BA2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68CE5D52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4FDEFC36" w14:textId="77777777" w:rsidR="00FC7560" w:rsidRPr="00967347" w:rsidRDefault="00FC7560" w:rsidP="00FC7560">
      <w:pPr>
        <w:rPr>
          <w:rFonts w:cs="Poppins"/>
          <w:sz w:val="20"/>
          <w:szCs w:val="20"/>
        </w:rPr>
      </w:pPr>
    </w:p>
    <w:p w14:paraId="387E9343" w14:textId="571D3C87" w:rsidR="00FC7560" w:rsidRDefault="00FC7560" w:rsidP="00FC7560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7C71CA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AE43D8A" w14:textId="77777777" w:rsidR="00FC7560" w:rsidRPr="00054A74" w:rsidRDefault="00FC7560" w:rsidP="00FC7560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742F228C" w:rsidR="00DF0CA7" w:rsidRPr="00967347" w:rsidRDefault="00FC7560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>
        <w:rPr>
          <w:rFonts w:cs="Poppins"/>
          <w:sz w:val="20"/>
          <w:szCs w:val="20"/>
        </w:rPr>
        <w:t>{title} {</w:t>
      </w:r>
      <w:proofErr w:type="spellStart"/>
      <w:r>
        <w:rPr>
          <w:rFonts w:cs="Poppins"/>
          <w:sz w:val="20"/>
          <w:szCs w:val="20"/>
        </w:rPr>
        <w:t>lastName</w:t>
      </w:r>
      <w:proofErr w:type="spellEnd"/>
      <w:r>
        <w:rPr>
          <w:rFonts w:cs="Poppins"/>
          <w:sz w:val="20"/>
          <w:szCs w:val="20"/>
        </w:rPr>
        <w:t>}</w:t>
      </w:r>
      <w:r w:rsidRPr="00967347">
        <w:rPr>
          <w:rFonts w:cs="Poppins"/>
          <w:sz w:val="20"/>
          <w:szCs w:val="20"/>
        </w:rPr>
        <w:t>,</w:t>
      </w:r>
    </w:p>
    <w:p w14:paraId="63978A4D" w14:textId="7CF6717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D73A7E">
        <w:rPr>
          <w:sz w:val="20"/>
          <w:szCs w:val="22"/>
        </w:rPr>
        <w:t xml:space="preserve">Your Complaint </w:t>
      </w:r>
      <w:r w:rsidR="004E7D14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E7D14">
        <w:rPr>
          <w:sz w:val="20"/>
          <w:szCs w:val="22"/>
        </w:rPr>
        <w:t>{</w:t>
      </w:r>
      <w:proofErr w:type="spellStart"/>
      <w:r w:rsidR="0030098D">
        <w:rPr>
          <w:sz w:val="20"/>
          <w:szCs w:val="22"/>
        </w:rPr>
        <w:t>companyNameField</w:t>
      </w:r>
      <w:proofErr w:type="spellEnd"/>
      <w:r w:rsidR="004E7D14">
        <w:rPr>
          <w:sz w:val="20"/>
          <w:szCs w:val="22"/>
        </w:rPr>
        <w:t>}</w:t>
      </w:r>
    </w:p>
    <w:p w14:paraId="5BDA76FB" w14:textId="3CACE870" w:rsid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have attempted to contact you on several occasions without success, as we need to discuss certain aspects of your ongoing complaint.</w:t>
      </w:r>
    </w:p>
    <w:p w14:paraId="6200BADD" w14:textId="02BAF3AB" w:rsidR="004E7D14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We would be grateful if you can contact our office on 0115 8221850 at your earliest convenience.</w:t>
      </w:r>
    </w:p>
    <w:p w14:paraId="6BE1208E" w14:textId="3DA1FE30" w:rsidR="004E7D14" w:rsidRPr="00F60DFD" w:rsidRDefault="004E7D14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Thank you in anticipation.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2A1EE132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proofErr w:type="spellStart"/>
      <w:r w:rsidR="000805CE" w:rsidRPr="00967347">
        <w:rPr>
          <w:rFonts w:cs="Poppins"/>
          <w:sz w:val="20"/>
          <w:szCs w:val="20"/>
        </w:rPr>
        <w:t>Hallbrook</w:t>
      </w:r>
      <w:proofErr w:type="spellEnd"/>
      <w:r w:rsidR="000805CE" w:rsidRPr="00967347">
        <w:rPr>
          <w:rFonts w:cs="Poppins"/>
          <w:sz w:val="20"/>
          <w:szCs w:val="20"/>
        </w:rPr>
        <w:t xml:space="preserve">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2"/>
      <w:headerReference w:type="first" r:id="rId13"/>
      <w:footerReference w:type="first" r:id="rId14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805BC" w14:textId="77777777" w:rsidR="009D2923" w:rsidRDefault="009D2923" w:rsidP="00EF6920">
      <w:pPr>
        <w:spacing w:after="0" w:line="240" w:lineRule="auto"/>
      </w:pPr>
      <w:r>
        <w:separator/>
      </w:r>
    </w:p>
    <w:p w14:paraId="4F11079D" w14:textId="77777777" w:rsidR="009D2923" w:rsidRDefault="009D2923"/>
  </w:endnote>
  <w:endnote w:type="continuationSeparator" w:id="0">
    <w:p w14:paraId="3EFAAD5B" w14:textId="77777777" w:rsidR="009D2923" w:rsidRDefault="009D2923" w:rsidP="00EF6920">
      <w:pPr>
        <w:spacing w:after="0" w:line="240" w:lineRule="auto"/>
      </w:pPr>
      <w:r>
        <w:continuationSeparator/>
      </w:r>
    </w:p>
    <w:p w14:paraId="31D94E42" w14:textId="77777777" w:rsidR="009D2923" w:rsidRDefault="009D2923"/>
  </w:endnote>
  <w:endnote w:type="continuationNotice" w:id="1">
    <w:p w14:paraId="126F9B9E" w14:textId="77777777" w:rsidR="009D2923" w:rsidRDefault="009D29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Partners Limited.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1CF1E6B4" w14:textId="696DD0FD" w:rsidR="00642243" w:rsidRPr="00642243" w:rsidRDefault="00642243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642243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 Partners Limited.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1CF1E6B4" w14:textId="696DD0FD" w:rsidR="00642243" w:rsidRPr="00642243" w:rsidRDefault="00642243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642243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2B98B6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918EC" w14:textId="77777777" w:rsidR="009D2923" w:rsidRDefault="009D2923" w:rsidP="00EF6920">
      <w:pPr>
        <w:spacing w:after="0" w:line="240" w:lineRule="auto"/>
      </w:pPr>
      <w:r>
        <w:separator/>
      </w:r>
    </w:p>
    <w:p w14:paraId="47ADEB27" w14:textId="77777777" w:rsidR="009D2923" w:rsidRDefault="009D2923"/>
  </w:footnote>
  <w:footnote w:type="continuationSeparator" w:id="0">
    <w:p w14:paraId="3AB7C6BE" w14:textId="77777777" w:rsidR="009D2923" w:rsidRDefault="009D2923" w:rsidP="00EF6920">
      <w:pPr>
        <w:spacing w:after="0" w:line="240" w:lineRule="auto"/>
      </w:pPr>
      <w:r>
        <w:continuationSeparator/>
      </w:r>
    </w:p>
    <w:p w14:paraId="375045A9" w14:textId="77777777" w:rsidR="009D2923" w:rsidRDefault="009D2923"/>
  </w:footnote>
  <w:footnote w:type="continuationNotice" w:id="1">
    <w:p w14:paraId="4B381C65" w14:textId="77777777" w:rsidR="009D2923" w:rsidRDefault="009D29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D5CF1E3" w14:textId="5BBEF5C2" w:rsidR="007E6C7A" w:rsidRPr="00763AC5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proofErr w:type="spellStart"/>
                          <w:r>
                            <w:t>Hallbrook</w:t>
                          </w:r>
                          <w:proofErr w:type="spellEnd"/>
                          <w:r>
                            <w:t xml:space="preserve">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proofErr w:type="gramStart"/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proofErr w:type="gramEnd"/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7C4B92A1" w14:textId="6889160D" w:rsidR="0008066D" w:rsidRPr="004E5905" w:rsidRDefault="0008066D" w:rsidP="005971A2">
                          <w:pPr>
                            <w:pStyle w:val="Contactdetails"/>
                          </w:pP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D5CF1E3" w14:textId="5BBEF5C2" w:rsidR="007E6C7A" w:rsidRPr="00763AC5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proofErr w:type="spellStart"/>
                    <w:r>
                      <w:t>Hallbrook</w:t>
                    </w:r>
                    <w:proofErr w:type="spellEnd"/>
                    <w:r>
                      <w:t xml:space="preserve">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proofErr w:type="gramStart"/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proofErr w:type="gramEnd"/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proofErr w:type="spellStart"/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  <w:proofErr w:type="spellEnd"/>
                  </w:p>
                  <w:p w14:paraId="7C4B92A1" w14:textId="6889160D" w:rsidR="0008066D" w:rsidRPr="004E5905" w:rsidRDefault="0008066D" w:rsidP="005971A2">
                    <w:pPr>
                      <w:pStyle w:val="Contactdetails"/>
                    </w:pP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D58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116A"/>
    <w:rsid w:val="000F15F2"/>
    <w:rsid w:val="000F2872"/>
    <w:rsid w:val="000F37FE"/>
    <w:rsid w:val="000F3B90"/>
    <w:rsid w:val="000F574C"/>
    <w:rsid w:val="000F5AC6"/>
    <w:rsid w:val="000F60F2"/>
    <w:rsid w:val="000F6D76"/>
    <w:rsid w:val="000F7444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530E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1CA1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AAF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343B"/>
    <w:rsid w:val="002B35BB"/>
    <w:rsid w:val="002B3E7D"/>
    <w:rsid w:val="002B4065"/>
    <w:rsid w:val="002B5AD1"/>
    <w:rsid w:val="002B6439"/>
    <w:rsid w:val="002B6516"/>
    <w:rsid w:val="002B7235"/>
    <w:rsid w:val="002C1662"/>
    <w:rsid w:val="002C1DF3"/>
    <w:rsid w:val="002C2263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098D"/>
    <w:rsid w:val="00301309"/>
    <w:rsid w:val="003031C9"/>
    <w:rsid w:val="0030321D"/>
    <w:rsid w:val="00303458"/>
    <w:rsid w:val="003035BE"/>
    <w:rsid w:val="003046D4"/>
    <w:rsid w:val="00304ADD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C65"/>
    <w:rsid w:val="003B1C91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360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7D14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055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243"/>
    <w:rsid w:val="00642632"/>
    <w:rsid w:val="006428F8"/>
    <w:rsid w:val="006431BF"/>
    <w:rsid w:val="00643740"/>
    <w:rsid w:val="0064396B"/>
    <w:rsid w:val="006460FC"/>
    <w:rsid w:val="006461E8"/>
    <w:rsid w:val="00646BB7"/>
    <w:rsid w:val="00647371"/>
    <w:rsid w:val="00650305"/>
    <w:rsid w:val="00651A9E"/>
    <w:rsid w:val="006524BA"/>
    <w:rsid w:val="006533C7"/>
    <w:rsid w:val="006539A2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D726E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3AC5"/>
    <w:rsid w:val="00763B81"/>
    <w:rsid w:val="0076436A"/>
    <w:rsid w:val="0076529C"/>
    <w:rsid w:val="00765610"/>
    <w:rsid w:val="00765C6A"/>
    <w:rsid w:val="00765FF3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54"/>
    <w:rsid w:val="007C4612"/>
    <w:rsid w:val="007C497E"/>
    <w:rsid w:val="007C5741"/>
    <w:rsid w:val="007C5CBC"/>
    <w:rsid w:val="007C71CA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884"/>
    <w:rsid w:val="008A7D48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067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2923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1C8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067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4F9D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6199"/>
    <w:rsid w:val="00D36B6D"/>
    <w:rsid w:val="00D36B94"/>
    <w:rsid w:val="00D36E22"/>
    <w:rsid w:val="00D36F9C"/>
    <w:rsid w:val="00D37AA9"/>
    <w:rsid w:val="00D40060"/>
    <w:rsid w:val="00D405A2"/>
    <w:rsid w:val="00D40D3A"/>
    <w:rsid w:val="00D4129B"/>
    <w:rsid w:val="00D4155B"/>
    <w:rsid w:val="00D430A9"/>
    <w:rsid w:val="00D4381F"/>
    <w:rsid w:val="00D447D4"/>
    <w:rsid w:val="00D447DF"/>
    <w:rsid w:val="00D44AA6"/>
    <w:rsid w:val="00D4558C"/>
    <w:rsid w:val="00D46164"/>
    <w:rsid w:val="00D461D9"/>
    <w:rsid w:val="00D46A2A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5022"/>
    <w:rsid w:val="00D65FEF"/>
    <w:rsid w:val="00D67981"/>
    <w:rsid w:val="00D67BCE"/>
    <w:rsid w:val="00D703C8"/>
    <w:rsid w:val="00D70970"/>
    <w:rsid w:val="00D70DBC"/>
    <w:rsid w:val="00D716AB"/>
    <w:rsid w:val="00D73A7E"/>
    <w:rsid w:val="00D753C9"/>
    <w:rsid w:val="00D75ED2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006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49AE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1BF7"/>
    <w:rsid w:val="00F527D9"/>
    <w:rsid w:val="00F52FE8"/>
    <w:rsid w:val="00F530F6"/>
    <w:rsid w:val="00F53152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6B4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C7560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7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472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13</cp:revision>
  <cp:lastPrinted>2024-03-08T14:51:00Z</cp:lastPrinted>
  <dcterms:created xsi:type="dcterms:W3CDTF">2024-10-09T07:42:00Z</dcterms:created>
  <dcterms:modified xsi:type="dcterms:W3CDTF">2024-10-16T10:47:00Z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